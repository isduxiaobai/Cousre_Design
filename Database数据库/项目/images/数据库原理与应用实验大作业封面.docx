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FA67" w14:textId="77777777" w:rsidR="00747FA2" w:rsidRDefault="00747FA2"/>
    <w:p w14:paraId="539C490A" w14:textId="77777777" w:rsidR="00747FA2" w:rsidRDefault="00C45D85">
      <w:pPr>
        <w:jc w:val="center"/>
        <w:rPr>
          <w:rFonts w:ascii="隶书" w:eastAsia="隶书"/>
          <w:sz w:val="52"/>
          <w:szCs w:val="52"/>
        </w:rPr>
      </w:pPr>
      <w:r>
        <w:rPr>
          <w:noProof/>
          <w:color w:val="000000"/>
        </w:rPr>
        <w:drawing>
          <wp:inline distT="0" distB="0" distL="0" distR="0" wp14:anchorId="20190A95" wp14:editId="7BB7A867">
            <wp:extent cx="1325880" cy="1150620"/>
            <wp:effectExtent l="0" t="0" r="0" b="0"/>
            <wp:docPr id="1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4730D" wp14:editId="3E7E8879">
            <wp:extent cx="3893820" cy="1165860"/>
            <wp:effectExtent l="0" t="0" r="0" b="0"/>
            <wp:docPr id="2" name="图片 1" descr="Sdyu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dyuo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D5C8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0DD828A2" w14:textId="77777777" w:rsidR="00747FA2" w:rsidRDefault="00747FA2">
      <w:pPr>
        <w:spacing w:line="360" w:lineRule="auto"/>
        <w:jc w:val="center"/>
        <w:rPr>
          <w:rFonts w:eastAsia="隶书"/>
          <w:b/>
          <w:sz w:val="72"/>
          <w:szCs w:val="72"/>
        </w:rPr>
      </w:pPr>
      <w:r>
        <w:rPr>
          <w:rFonts w:eastAsia="隶书" w:hint="eastAsia"/>
          <w:b/>
          <w:sz w:val="72"/>
          <w:szCs w:val="72"/>
        </w:rPr>
        <w:t>数据库原理与应用实验</w:t>
      </w:r>
    </w:p>
    <w:p w14:paraId="389B9390" w14:textId="56E9F8DC" w:rsidR="00747FA2" w:rsidRDefault="00522919">
      <w:pPr>
        <w:spacing w:line="360" w:lineRule="auto"/>
        <w:jc w:val="center"/>
        <w:rPr>
          <w:rFonts w:eastAsia="隶书"/>
          <w:b/>
          <w:sz w:val="52"/>
          <w:szCs w:val="52"/>
        </w:rPr>
      </w:pPr>
      <w:r>
        <w:rPr>
          <w:rFonts w:eastAsia="隶书" w:hint="eastAsia"/>
          <w:b/>
          <w:sz w:val="52"/>
          <w:szCs w:val="52"/>
        </w:rPr>
        <w:t>教务排课管理</w:t>
      </w:r>
      <w:r w:rsidR="009F3C20">
        <w:rPr>
          <w:rFonts w:eastAsia="隶书" w:hint="eastAsia"/>
          <w:b/>
          <w:sz w:val="52"/>
          <w:szCs w:val="52"/>
        </w:rPr>
        <w:t>系统</w:t>
      </w:r>
    </w:p>
    <w:p w14:paraId="4378C471" w14:textId="77777777" w:rsidR="00747FA2" w:rsidRDefault="00747FA2">
      <w:pPr>
        <w:spacing w:line="360" w:lineRule="auto"/>
        <w:jc w:val="center"/>
        <w:rPr>
          <w:b/>
          <w:sz w:val="52"/>
          <w:szCs w:val="52"/>
        </w:rPr>
      </w:pPr>
    </w:p>
    <w:p w14:paraId="0B1507AF" w14:textId="77777777" w:rsidR="00747FA2" w:rsidRDefault="009F3C20">
      <w:pPr>
        <w:spacing w:line="360" w:lineRule="auto"/>
        <w:jc w:val="center"/>
        <w:rPr>
          <w:b/>
          <w:sz w:val="24"/>
        </w:rPr>
      </w:pPr>
      <w:r>
        <w:rPr>
          <w:rFonts w:eastAsia="楷体_GB2312" w:hint="eastAsia"/>
          <w:sz w:val="40"/>
          <w:szCs w:val="40"/>
          <w:u w:val="single"/>
        </w:rPr>
        <w:t>20</w:t>
      </w:r>
      <w:r w:rsidR="00DC7A41">
        <w:rPr>
          <w:rFonts w:eastAsia="楷体_GB2312" w:hint="eastAsia"/>
          <w:sz w:val="40"/>
          <w:szCs w:val="40"/>
          <w:u w:val="single"/>
        </w:rPr>
        <w:t>21</w:t>
      </w:r>
      <w:r w:rsidR="00747FA2">
        <w:rPr>
          <w:rFonts w:eastAsia="楷体_GB2312" w:hint="eastAsia"/>
          <w:sz w:val="40"/>
          <w:szCs w:val="40"/>
          <w:u w:val="single"/>
        </w:rPr>
        <w:t>-20</w:t>
      </w:r>
      <w:r>
        <w:rPr>
          <w:rFonts w:eastAsia="楷体_GB2312" w:hint="eastAsia"/>
          <w:sz w:val="40"/>
          <w:szCs w:val="40"/>
          <w:u w:val="single"/>
        </w:rPr>
        <w:t>2</w:t>
      </w:r>
      <w:r w:rsidR="00DC7A41">
        <w:rPr>
          <w:rFonts w:eastAsia="楷体_GB2312" w:hint="eastAsia"/>
          <w:sz w:val="40"/>
          <w:szCs w:val="40"/>
          <w:u w:val="single"/>
        </w:rPr>
        <w:t>2</w:t>
      </w:r>
      <w:r w:rsidR="00747FA2">
        <w:rPr>
          <w:rFonts w:eastAsia="楷体_GB2312" w:hint="eastAsia"/>
          <w:sz w:val="40"/>
          <w:szCs w:val="40"/>
          <w:u w:val="single"/>
        </w:rPr>
        <w:t xml:space="preserve">  </w:t>
      </w:r>
      <w:r w:rsidR="00747FA2">
        <w:rPr>
          <w:rFonts w:eastAsia="楷体_GB2312" w:hint="eastAsia"/>
          <w:sz w:val="40"/>
          <w:szCs w:val="40"/>
        </w:rPr>
        <w:t>学年</w:t>
      </w:r>
      <w:r w:rsidR="00747FA2">
        <w:rPr>
          <w:rFonts w:eastAsia="楷体_GB2312" w:hint="eastAsia"/>
          <w:sz w:val="40"/>
          <w:szCs w:val="40"/>
        </w:rPr>
        <w:t xml:space="preserve">  </w:t>
      </w:r>
      <w:r w:rsidR="00747FA2">
        <w:rPr>
          <w:rFonts w:eastAsia="楷体_GB2312" w:hint="eastAsia"/>
          <w:sz w:val="40"/>
          <w:szCs w:val="40"/>
        </w:rPr>
        <w:t>第</w:t>
      </w:r>
      <w:r w:rsidR="00747FA2">
        <w:rPr>
          <w:rFonts w:eastAsia="楷体_GB2312" w:hint="eastAsia"/>
          <w:sz w:val="40"/>
          <w:szCs w:val="40"/>
          <w:u w:val="single"/>
        </w:rPr>
        <w:t xml:space="preserve"> 1 </w:t>
      </w:r>
      <w:r w:rsidR="00747FA2">
        <w:rPr>
          <w:rFonts w:eastAsia="楷体_GB2312" w:hint="eastAsia"/>
          <w:sz w:val="40"/>
          <w:szCs w:val="40"/>
        </w:rPr>
        <w:t>学期</w:t>
      </w:r>
    </w:p>
    <w:p w14:paraId="40D475E1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31BB0025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6E016940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472FA5F9" w14:textId="77777777" w:rsidR="00747FA2" w:rsidRDefault="00747FA2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747FA2" w14:paraId="59CAF6ED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09FF26B0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BF0A0" w14:textId="77777777" w:rsidR="00747FA2" w:rsidRDefault="00747FA2">
            <w:pPr>
              <w:snapToGrid w:val="0"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信息工程学院</w:t>
            </w:r>
          </w:p>
        </w:tc>
      </w:tr>
      <w:tr w:rsidR="00747FA2" w14:paraId="4CF3C424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5A6FC2E7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C950BD6" w14:textId="77777777" w:rsidR="00747FA2" w:rsidRDefault="00747FA2">
            <w:pPr>
              <w:snapToGrid w:val="0"/>
              <w:spacing w:line="360" w:lineRule="auto"/>
              <w:ind w:firstLineChars="150" w:firstLine="4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计算机科学与技术（专升本）</w:t>
            </w:r>
          </w:p>
        </w:tc>
      </w:tr>
      <w:tr w:rsidR="00747FA2" w14:paraId="1F17807E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3EB88A25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8988AF4" w14:textId="1C2336BD" w:rsidR="00747FA2" w:rsidRDefault="00747FA2" w:rsidP="00A855D5">
            <w:pPr>
              <w:snapToGrid w:val="0"/>
              <w:spacing w:line="360" w:lineRule="auto"/>
              <w:ind w:firstLineChars="550" w:firstLine="17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  <w:r w:rsidR="00DC7A41">
              <w:rPr>
                <w:rFonts w:hint="eastAsia"/>
                <w:sz w:val="32"/>
                <w:szCs w:val="32"/>
              </w:rPr>
              <w:t>21</w:t>
            </w:r>
            <w:r>
              <w:rPr>
                <w:rFonts w:hint="eastAsia"/>
                <w:sz w:val="32"/>
                <w:szCs w:val="32"/>
              </w:rPr>
              <w:t>级</w:t>
            </w:r>
            <w:r w:rsidR="00A855D5">
              <w:rPr>
                <w:rFonts w:hint="eastAsia"/>
                <w:sz w:val="32"/>
                <w:szCs w:val="32"/>
              </w:rPr>
              <w:t>2</w:t>
            </w:r>
            <w:r w:rsidR="00A855D5"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747FA2" w14:paraId="5511F18F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63A9310C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CCB79F1" w14:textId="434EFB70" w:rsidR="00747FA2" w:rsidRPr="007A2720" w:rsidRDefault="00C45D85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杜宝敏</w:t>
            </w:r>
            <w:r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202110620236</w:t>
            </w:r>
          </w:p>
        </w:tc>
      </w:tr>
      <w:tr w:rsidR="00747FA2" w14:paraId="6A32978B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2C6CE114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D5A05F5" w14:textId="77777777" w:rsidR="00747FA2" w:rsidRDefault="00C45D85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孙文昊</w:t>
            </w:r>
            <w:r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202110620207</w:t>
            </w:r>
          </w:p>
          <w:p w14:paraId="680385D8" w14:textId="66AEF97E" w:rsidR="0002431E" w:rsidRPr="007A2720" w:rsidRDefault="0002431E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Z</w:t>
            </w:r>
            <w:r>
              <w:rPr>
                <w:rFonts w:hint="eastAsia"/>
                <w:color w:val="FF0000"/>
                <w:sz w:val="32"/>
                <w:szCs w:val="32"/>
              </w:rPr>
              <w:t>houhan</w:t>
            </w:r>
            <w:proofErr w:type="spellEnd"/>
          </w:p>
        </w:tc>
      </w:tr>
      <w:tr w:rsidR="0002431E" w14:paraId="2F401EA6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01016240" w14:textId="5E395779" w:rsidR="0002431E" w:rsidRDefault="0002431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D22E88C" w14:textId="3CBA3362" w:rsidR="0002431E" w:rsidRDefault="0002431E" w:rsidP="00C45D85">
            <w:pPr>
              <w:snapToGrid w:val="0"/>
              <w:spacing w:line="360" w:lineRule="auto"/>
              <w:jc w:val="center"/>
              <w:rPr>
                <w:rFonts w:hint="eastAsia"/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周涵</w:t>
            </w:r>
            <w:r>
              <w:rPr>
                <w:rFonts w:hint="eastAsia"/>
                <w:color w:val="FF0000"/>
                <w:sz w:val="32"/>
                <w:szCs w:val="32"/>
              </w:rPr>
              <w:t>2</w:t>
            </w:r>
            <w:r>
              <w:rPr>
                <w:color w:val="FF0000"/>
                <w:sz w:val="32"/>
                <w:szCs w:val="32"/>
              </w:rPr>
              <w:t>02110620235</w:t>
            </w:r>
          </w:p>
        </w:tc>
      </w:tr>
      <w:tr w:rsidR="00747FA2" w14:paraId="373028AB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31EC94CD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任课教师：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154620" w14:textId="77777777" w:rsidR="00747FA2" w:rsidRDefault="00747FA2">
            <w:pPr>
              <w:snapToGrid w:val="0"/>
              <w:spacing w:line="600" w:lineRule="auto"/>
              <w:ind w:firstLineChars="600" w:firstLine="19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寻杨</w:t>
            </w:r>
          </w:p>
        </w:tc>
      </w:tr>
    </w:tbl>
    <w:p w14:paraId="4D95094D" w14:textId="77777777" w:rsidR="00747FA2" w:rsidRDefault="00747FA2"/>
    <w:p w14:paraId="6992BF5D" w14:textId="77777777" w:rsidR="00747FA2" w:rsidRDefault="00747FA2"/>
    <w:p w14:paraId="3DC43E4F" w14:textId="77777777" w:rsidR="00747FA2" w:rsidRDefault="00747FA2"/>
    <w:p w14:paraId="2C972947" w14:textId="77777777" w:rsidR="00747FA2" w:rsidRDefault="00747FA2"/>
    <w:p w14:paraId="3E1754B2" w14:textId="06B0609A" w:rsidR="00747FA2" w:rsidRDefault="00747FA2">
      <w:pPr>
        <w:jc w:val="center"/>
        <w:rPr>
          <w:sz w:val="32"/>
          <w:szCs w:val="21"/>
        </w:rPr>
      </w:pPr>
      <w:r>
        <w:rPr>
          <w:rFonts w:hint="eastAsia"/>
          <w:sz w:val="32"/>
          <w:szCs w:val="21"/>
        </w:rPr>
        <w:t>信息工程学院制</w:t>
      </w:r>
    </w:p>
    <w:p w14:paraId="2885614F" w14:textId="35E2D844" w:rsidR="00CF0B92" w:rsidRDefault="00CF0B92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需求分析</w:t>
      </w:r>
    </w:p>
    <w:p w14:paraId="237B753F" w14:textId="79658730" w:rsidR="002E04AD" w:rsidRPr="002E04AD" w:rsidRDefault="002E04AD" w:rsidP="00720ABE">
      <w:pPr>
        <w:widowControl/>
        <w:spacing w:line="40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排课管理系统需要实现对学校教师、教室、班级、及课程的信息管理，对高校排课</w:t>
      </w:r>
      <w:r>
        <w:rPr>
          <w:rFonts w:ascii="宋体" w:hAnsi="宋体" w:cs="宋体" w:hint="eastAsia"/>
          <w:color w:val="000000"/>
          <w:kern w:val="0"/>
          <w:sz w:val="24"/>
        </w:rPr>
        <w:t>进行</w:t>
      </w:r>
      <w:r w:rsidRPr="002E04AD">
        <w:rPr>
          <w:rFonts w:ascii="宋体" w:hAnsi="宋体" w:cs="宋体" w:hint="eastAsia"/>
          <w:color w:val="000000"/>
          <w:kern w:val="0"/>
          <w:sz w:val="24"/>
        </w:rPr>
        <w:t>管理，主要实现如下的一些功能：</w:t>
      </w:r>
    </w:p>
    <w:p w14:paraId="08B687FC" w14:textId="2F07B456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班级各种信息的输入，包括班级号，班级名称，班级人数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DAE7ED7" w14:textId="559E032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教师各种信息的输入，包括教师号，教师姓名，职称，性别</w:t>
      </w:r>
    </w:p>
    <w:p w14:paraId="7F3F8385" w14:textId="0554FCFE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学校课程的增加，删除，修改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63CC27F4" w14:textId="762D179C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学校课程计划的制定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030ED161" w14:textId="19B6D5B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检测指定教师、指定节次是否有课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5AA7A3B" w14:textId="33308B30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生成指定班级的课程表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02D1A76" w14:textId="42AEAC4C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生成指定老师的课程表；</w:t>
      </w:r>
    </w:p>
    <w:p w14:paraId="0A8BF280" w14:textId="28F6E95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生成指定学生的课程表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03B32CFC" w14:textId="4461D1C3" w:rsidR="003A442A" w:rsidRPr="007A5D84" w:rsidRDefault="003A442A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概念结构设计</w:t>
      </w:r>
      <w:r w:rsidRPr="00CF0B92">
        <w:rPr>
          <w:rFonts w:ascii="宋体" w:hAnsi="宋体" w:cs="宋体" w:hint="eastAsia"/>
          <w:bCs/>
          <w:color w:val="000000"/>
          <w:kern w:val="0"/>
          <w:sz w:val="24"/>
        </w:rPr>
        <w:t>：</w:t>
      </w:r>
    </w:p>
    <w:p w14:paraId="652F00E7" w14:textId="40EC2495" w:rsidR="00394F9D" w:rsidRDefault="00394F9D" w:rsidP="00720ABE">
      <w:pPr>
        <w:widowControl/>
        <w:numPr>
          <w:ilvl w:val="0"/>
          <w:numId w:val="7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实体、联系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14:paraId="43FE50E1" w14:textId="1F9C89D8" w:rsidR="00394F9D" w:rsidRPr="00394F9D" w:rsidRDefault="00394F9D" w:rsidP="00720ABE">
      <w:pPr>
        <w:widowControl/>
        <w:spacing w:line="400" w:lineRule="exact"/>
        <w:ind w:left="1259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排课管理系统涉及的实体有4个，分别是学生、班级、教师、课程。</w:t>
      </w:r>
    </w:p>
    <w:p w14:paraId="3608F6B1" w14:textId="589AF56F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其中班级与学生是一对多的关系；</w:t>
      </w:r>
    </w:p>
    <w:p w14:paraId="64196A54" w14:textId="4BC6784B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班级与课程是多对多的关系；</w:t>
      </w:r>
    </w:p>
    <w:p w14:paraId="2CB82D04" w14:textId="1801AE57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班级与教师是多对多的关系；</w:t>
      </w:r>
    </w:p>
    <w:p w14:paraId="6357EA27" w14:textId="0F489EDC" w:rsid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课程与教师是多对多的关系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70030E66" w14:textId="24803803" w:rsidR="00394F9D" w:rsidRDefault="00394F9D" w:rsidP="00720ABE">
      <w:pPr>
        <w:widowControl/>
        <w:spacing w:line="400" w:lineRule="exact"/>
        <w:ind w:firstLine="42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（2）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实体和联系的属性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14:paraId="41D0C899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学生具有4个属性：学生ID、姓名、性别、班级ID。学生ID是主键，班级ID是外键。</w:t>
      </w:r>
    </w:p>
    <w:p w14:paraId="01AC7ABD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教师具有4个属性：教师ID、姓名、性别、年龄。教师ID是主键。</w:t>
      </w:r>
    </w:p>
    <w:p w14:paraId="50ED6061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班级具有2个属性：班级ID、班级名称。班级ID是主键。</w:t>
      </w:r>
    </w:p>
    <w:p w14:paraId="3D973A2A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课程具有2个属性：课程ID、课程名称。课程ID是主键。</w:t>
      </w:r>
    </w:p>
    <w:p w14:paraId="6D9F2E54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联系有1个，联系也可以转换为实体。故排课产生课程表。</w:t>
      </w:r>
    </w:p>
    <w:p w14:paraId="494783DD" w14:textId="0EC13AE3" w:rsid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课程表具有6个属性：班级ID、教师ID、课程ID、星期、节次、备注。星期+节次为主键，班级ID、教师ID、课程ID为外键。</w:t>
      </w:r>
    </w:p>
    <w:p w14:paraId="4EA2E772" w14:textId="633C4C81" w:rsidR="00394F9D" w:rsidRDefault="00394F9D" w:rsidP="00720ABE">
      <w:pPr>
        <w:widowControl/>
        <w:numPr>
          <w:ilvl w:val="0"/>
          <w:numId w:val="7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实体-属性图及实体-联系</w:t>
      </w:r>
      <w:r w:rsidRPr="00CF0B92">
        <w:rPr>
          <w:rFonts w:ascii="宋体" w:hAnsi="宋体"/>
          <w:color w:val="000000"/>
          <w:kern w:val="0"/>
          <w:sz w:val="24"/>
        </w:rPr>
        <w:t>E-R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图；</w:t>
      </w:r>
    </w:p>
    <w:p w14:paraId="77E718D4" w14:textId="650D0176" w:rsidR="008A356F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图</w:t>
      </w:r>
      <w:r w:rsidR="00720ABE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71755" distB="71755" distL="114300" distR="114300" simplePos="0" relativeHeight="251658240" behindDoc="0" locked="0" layoutInCell="1" allowOverlap="1" wp14:anchorId="00825D3E" wp14:editId="2D0648E8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5274000" cy="3618000"/>
            <wp:effectExtent l="12700" t="12700" r="9525" b="146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56F">
        <w:rPr>
          <w:rFonts w:ascii="宋体" w:hAnsi="宋体" w:cs="宋体" w:hint="eastAsia"/>
          <w:color w:val="000000"/>
          <w:kern w:val="0"/>
          <w:sz w:val="24"/>
        </w:rPr>
        <w:t>2</w:t>
      </w:r>
      <w:r w:rsidR="008A356F">
        <w:rPr>
          <w:rFonts w:ascii="宋体" w:hAnsi="宋体" w:cs="宋体"/>
          <w:color w:val="000000"/>
          <w:kern w:val="0"/>
          <w:sz w:val="24"/>
        </w:rPr>
        <w:t xml:space="preserve">-1 </w:t>
      </w:r>
      <w:r w:rsidR="008A356F">
        <w:rPr>
          <w:rFonts w:ascii="宋体" w:hAnsi="宋体" w:cs="宋体" w:hint="eastAsia"/>
          <w:color w:val="000000"/>
          <w:kern w:val="0"/>
          <w:sz w:val="24"/>
        </w:rPr>
        <w:t>学生实体E-R图</w:t>
      </w:r>
    </w:p>
    <w:p w14:paraId="64123BD6" w14:textId="2A8E5D5B" w:rsidR="000571BB" w:rsidRDefault="000571BB" w:rsidP="00720ABE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32A03304" w14:textId="77777777" w:rsidR="000571BB" w:rsidRDefault="000571BB" w:rsidP="00720ABE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48678306" w14:textId="644E7E18" w:rsidR="008A356F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2</w:t>
      </w:r>
      <w:r w:rsidR="000571BB">
        <w:rPr>
          <w:rFonts w:ascii="宋体" w:hAnsi="宋体" w:cs="宋体"/>
          <w:color w:val="000000"/>
          <w:kern w:val="0"/>
          <w:sz w:val="24"/>
        </w:rPr>
        <w:t>-2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班级实体E</w:t>
      </w:r>
      <w:r w:rsidR="000571BB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0" distB="71755" distL="114300" distR="114300" simplePos="0" relativeHeight="251659264" behindDoc="0" locked="0" layoutInCell="1" allowOverlap="1" wp14:anchorId="2B03D291" wp14:editId="3E5C0DCD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5274000" cy="3348000"/>
            <wp:effectExtent l="12700" t="12700" r="9525" b="177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BB">
        <w:rPr>
          <w:rFonts w:ascii="宋体" w:hAnsi="宋体" w:cs="宋体"/>
          <w:color w:val="000000"/>
          <w:kern w:val="0"/>
          <w:sz w:val="24"/>
        </w:rPr>
        <w:t>-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6E8B6F6A" w14:textId="1A93D680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40CF9E4F" w14:textId="3F861DE2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2AC59397" w14:textId="78BBCEA9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57F41C2F" w14:textId="1DCC944D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122A2094" w14:textId="44454184" w:rsidR="000042F2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9D4527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0288" behindDoc="0" locked="0" layoutInCell="1" allowOverlap="1" wp14:anchorId="0C2FE592" wp14:editId="10165222">
            <wp:simplePos x="0" y="0"/>
            <wp:positionH relativeFrom="page">
              <wp:posOffset>1070810</wp:posOffset>
            </wp:positionH>
            <wp:positionV relativeFrom="paragraph">
              <wp:posOffset>-3690620</wp:posOffset>
            </wp:positionV>
            <wp:extent cx="5274000" cy="3618000"/>
            <wp:effectExtent l="12700" t="12700" r="9525" b="146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527">
        <w:rPr>
          <w:rFonts w:ascii="宋体" w:hAnsi="宋体" w:cs="宋体" w:hint="eastAsia"/>
          <w:color w:val="000000"/>
          <w:kern w:val="0"/>
          <w:sz w:val="24"/>
        </w:rPr>
        <w:t>2</w:t>
      </w:r>
      <w:r w:rsidR="009D4527">
        <w:rPr>
          <w:rFonts w:ascii="宋体" w:hAnsi="宋体" w:cs="宋体"/>
          <w:color w:val="000000"/>
          <w:kern w:val="0"/>
          <w:sz w:val="24"/>
        </w:rPr>
        <w:t xml:space="preserve">-3 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教师实体E</w:t>
      </w:r>
      <w:r w:rsidR="009D4527">
        <w:rPr>
          <w:rFonts w:ascii="宋体" w:hAnsi="宋体" w:cs="宋体"/>
          <w:color w:val="000000"/>
          <w:kern w:val="0"/>
          <w:sz w:val="24"/>
        </w:rPr>
        <w:t>-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38573BC2" w14:textId="059C56E6" w:rsidR="009D4527" w:rsidRDefault="009D4527" w:rsidP="009D4527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59BE6BBA" w14:textId="77777777" w:rsidR="009D4527" w:rsidRDefault="009D4527" w:rsidP="009D4527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2F93F78F" w14:textId="07BEA823" w:rsidR="009D4527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9D4527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1312" behindDoc="0" locked="0" layoutInCell="1" allowOverlap="1" wp14:anchorId="223DAB52" wp14:editId="62848D44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5274000" cy="3618000"/>
            <wp:effectExtent l="12700" t="12700" r="9525" b="146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527">
        <w:rPr>
          <w:rFonts w:ascii="宋体" w:hAnsi="宋体" w:cs="宋体" w:hint="eastAsia"/>
          <w:color w:val="000000"/>
          <w:kern w:val="0"/>
          <w:sz w:val="24"/>
        </w:rPr>
        <w:t>2</w:t>
      </w:r>
      <w:r w:rsidR="009D4527">
        <w:rPr>
          <w:rFonts w:ascii="宋体" w:hAnsi="宋体" w:cs="宋体"/>
          <w:color w:val="000000"/>
          <w:kern w:val="0"/>
          <w:sz w:val="24"/>
        </w:rPr>
        <w:t xml:space="preserve">-4 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课程实体E</w:t>
      </w:r>
      <w:r w:rsidR="009D4527">
        <w:rPr>
          <w:rFonts w:ascii="宋体" w:hAnsi="宋体" w:cs="宋体"/>
          <w:color w:val="000000"/>
          <w:kern w:val="0"/>
          <w:sz w:val="24"/>
        </w:rPr>
        <w:t>-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6AC59E30" w14:textId="56AB527E" w:rsidR="009D4527" w:rsidRDefault="009D4527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4A466862" w14:textId="3B6A3AC0" w:rsidR="000042F2" w:rsidRPr="00CF0B92" w:rsidRDefault="003F1A49" w:rsidP="003F1A49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007D88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2336" behindDoc="0" locked="0" layoutInCell="1" allowOverlap="1" wp14:anchorId="616500B8" wp14:editId="4B7D8B3F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5274000" cy="3618000"/>
            <wp:effectExtent l="12700" t="12700" r="9525" b="146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D88">
        <w:rPr>
          <w:rFonts w:ascii="宋体" w:hAnsi="宋体" w:cs="宋体" w:hint="eastAsia"/>
          <w:color w:val="000000"/>
          <w:kern w:val="0"/>
          <w:sz w:val="24"/>
        </w:rPr>
        <w:t>2</w:t>
      </w:r>
      <w:r w:rsidR="00007D88">
        <w:rPr>
          <w:rFonts w:ascii="宋体" w:hAnsi="宋体" w:cs="宋体"/>
          <w:color w:val="000000"/>
          <w:kern w:val="0"/>
          <w:sz w:val="24"/>
        </w:rPr>
        <w:t xml:space="preserve">-5 </w:t>
      </w:r>
      <w:r w:rsidR="00007D88">
        <w:rPr>
          <w:rFonts w:ascii="宋体" w:hAnsi="宋体" w:cs="宋体" w:hint="eastAsia"/>
          <w:color w:val="000000"/>
          <w:kern w:val="0"/>
          <w:sz w:val="24"/>
        </w:rPr>
        <w:t>E</w:t>
      </w:r>
      <w:r w:rsidR="00007D88">
        <w:rPr>
          <w:rFonts w:ascii="宋体" w:hAnsi="宋体" w:cs="宋体"/>
          <w:color w:val="000000"/>
          <w:kern w:val="0"/>
          <w:sz w:val="24"/>
        </w:rPr>
        <w:t>-R</w:t>
      </w:r>
      <w:r w:rsidR="00007D88">
        <w:rPr>
          <w:rFonts w:ascii="宋体" w:hAnsi="宋体" w:cs="宋体" w:hint="eastAsia"/>
          <w:color w:val="000000"/>
          <w:kern w:val="0"/>
          <w:sz w:val="24"/>
        </w:rPr>
        <w:t>总图</w:t>
      </w:r>
    </w:p>
    <w:p w14:paraId="5F73894F" w14:textId="6E679707" w:rsidR="00394F9D" w:rsidRDefault="003A442A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逻辑结构设计：</w:t>
      </w:r>
    </w:p>
    <w:p w14:paraId="0BD16072" w14:textId="384865BA" w:rsidR="003A442A" w:rsidRDefault="003A442A" w:rsidP="00F52F96">
      <w:pPr>
        <w:widowControl/>
        <w:spacing w:line="40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将</w:t>
      </w:r>
      <w:r w:rsidRPr="00CF0B92">
        <w:rPr>
          <w:rFonts w:ascii="宋体" w:hAnsi="宋体"/>
          <w:color w:val="000000"/>
          <w:kern w:val="0"/>
          <w:sz w:val="24"/>
        </w:rPr>
        <w:t>E-R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图转换成关系模式，并注明主码和外码；</w:t>
      </w:r>
    </w:p>
    <w:p w14:paraId="7699CA54" w14:textId="77777777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学生(学生ID,姓名，性别，班级ID)</w:t>
      </w:r>
    </w:p>
    <w:p w14:paraId="04F400BD" w14:textId="356B2395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班级(班级ID，班级名称)该关系属于3NF。</w:t>
      </w:r>
    </w:p>
    <w:p w14:paraId="1FCD0ED4" w14:textId="6A40D65B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教师(教师ID,性别，姓名，年龄)该关系属于3NF。</w:t>
      </w:r>
    </w:p>
    <w:p w14:paraId="18BEAF63" w14:textId="1F3AB90F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课程(课程ID，课程名称)该关系属于3NF。</w:t>
      </w:r>
    </w:p>
    <w:p w14:paraId="32EFFD14" w14:textId="61F9F9D1" w:rsidR="00DE07AC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课程表(学生ID，班级ID，教师ID，星期，节次，备注)其中学生ID,</w:t>
      </w:r>
      <w:r w:rsidR="00E95C6A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E95C6A">
        <w:rPr>
          <w:rFonts w:ascii="宋体" w:hAnsi="宋体" w:cs="宋体" w:hint="eastAsia"/>
          <w:color w:val="000000"/>
          <w:kern w:val="0"/>
          <w:sz w:val="24"/>
        </w:rPr>
        <w:t>班级ID,教师ID既组成该表的主键，又是该表的外键。</w:t>
      </w:r>
    </w:p>
    <w:p w14:paraId="4DF1A87B" w14:textId="461733D3" w:rsidR="003F1A49" w:rsidRPr="00E95C6A" w:rsidRDefault="003F1A49" w:rsidP="003F1A49">
      <w:pPr>
        <w:pStyle w:val="af"/>
        <w:widowControl/>
        <w:spacing w:line="400" w:lineRule="exact"/>
        <w:ind w:firstLineChars="0" w:firstLine="0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-1 </w:t>
      </w:r>
      <w:r w:rsidR="00E2334E">
        <w:rPr>
          <w:rFonts w:ascii="宋体" w:hAnsi="宋体" w:cs="宋体"/>
          <w:color w:val="000000"/>
          <w:kern w:val="0"/>
          <w:sz w:val="24"/>
        </w:rPr>
        <w:t>student</w:t>
      </w:r>
      <w:r>
        <w:rPr>
          <w:rFonts w:ascii="宋体" w:hAnsi="宋体" w:cs="宋体" w:hint="eastAsia"/>
          <w:color w:val="000000"/>
          <w:kern w:val="0"/>
          <w:sz w:val="24"/>
        </w:rPr>
        <w:t>学生表</w:t>
      </w:r>
    </w:p>
    <w:tbl>
      <w:tblPr>
        <w:tblStyle w:val="af0"/>
        <w:tblW w:w="4974" w:type="pct"/>
        <w:tblInd w:w="360" w:type="dxa"/>
        <w:tblLook w:val="04A0" w:firstRow="1" w:lastRow="0" w:firstColumn="1" w:lastColumn="0" w:noHBand="0" w:noVBand="1"/>
      </w:tblPr>
      <w:tblGrid>
        <w:gridCol w:w="1650"/>
        <w:gridCol w:w="1650"/>
        <w:gridCol w:w="1651"/>
        <w:gridCol w:w="1651"/>
        <w:gridCol w:w="1651"/>
      </w:tblGrid>
      <w:tr w:rsidR="008F6D01" w14:paraId="4EA400AA" w14:textId="77777777" w:rsidTr="008F6D01">
        <w:trPr>
          <w:trHeight w:val="394"/>
        </w:trPr>
        <w:tc>
          <w:tcPr>
            <w:tcW w:w="1000" w:type="pct"/>
          </w:tcPr>
          <w:p w14:paraId="0EAAE717" w14:textId="6BC78D83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000" w:type="pct"/>
          </w:tcPr>
          <w:p w14:paraId="4D700E35" w14:textId="0BD3D1DD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000" w:type="pct"/>
          </w:tcPr>
          <w:p w14:paraId="5EDDF193" w14:textId="77D12B8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000" w:type="pct"/>
          </w:tcPr>
          <w:p w14:paraId="5F4EE23D" w14:textId="3EE204B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000" w:type="pct"/>
          </w:tcPr>
          <w:p w14:paraId="03898AF1" w14:textId="2631CB3E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8F6D01" w14:paraId="00186747" w14:textId="77777777" w:rsidTr="008F6D01">
        <w:trPr>
          <w:trHeight w:val="375"/>
        </w:trPr>
        <w:tc>
          <w:tcPr>
            <w:tcW w:w="1000" w:type="pct"/>
          </w:tcPr>
          <w:p w14:paraId="04BA4DAE" w14:textId="08725B6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tudentID</w:t>
            </w:r>
            <w:proofErr w:type="spellEnd"/>
          </w:p>
        </w:tc>
        <w:tc>
          <w:tcPr>
            <w:tcW w:w="1000" w:type="pct"/>
          </w:tcPr>
          <w:p w14:paraId="7A42D078" w14:textId="42C41A14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学生ID</w:t>
            </w:r>
          </w:p>
        </w:tc>
        <w:tc>
          <w:tcPr>
            <w:tcW w:w="1000" w:type="pct"/>
          </w:tcPr>
          <w:p w14:paraId="704477A3" w14:textId="3F181865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000" w:type="pct"/>
          </w:tcPr>
          <w:p w14:paraId="65E38588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0DAEA5B9" w14:textId="704A1A65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8F6D01" w14:paraId="0DD9F038" w14:textId="77777777" w:rsidTr="008F6D01">
        <w:trPr>
          <w:trHeight w:val="394"/>
        </w:trPr>
        <w:tc>
          <w:tcPr>
            <w:tcW w:w="1000" w:type="pct"/>
          </w:tcPr>
          <w:p w14:paraId="433EC3B1" w14:textId="045F2C2E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ame</w:t>
            </w:r>
          </w:p>
        </w:tc>
        <w:tc>
          <w:tcPr>
            <w:tcW w:w="1000" w:type="pct"/>
          </w:tcPr>
          <w:p w14:paraId="59E64048" w14:textId="6825A070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000" w:type="pct"/>
          </w:tcPr>
          <w:p w14:paraId="713CEF9B" w14:textId="601683CA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15)</w:t>
            </w:r>
          </w:p>
        </w:tc>
        <w:tc>
          <w:tcPr>
            <w:tcW w:w="1000" w:type="pct"/>
          </w:tcPr>
          <w:p w14:paraId="1BEF79D5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49C10B43" w14:textId="6486A18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6DF7D225" w14:textId="77777777" w:rsidTr="008F6D01">
        <w:trPr>
          <w:trHeight w:val="394"/>
        </w:trPr>
        <w:tc>
          <w:tcPr>
            <w:tcW w:w="1000" w:type="pct"/>
          </w:tcPr>
          <w:p w14:paraId="7CE156E0" w14:textId="6D2F88A2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ex</w:t>
            </w:r>
          </w:p>
        </w:tc>
        <w:tc>
          <w:tcPr>
            <w:tcW w:w="1000" w:type="pct"/>
          </w:tcPr>
          <w:p w14:paraId="6BCEDAF7" w14:textId="52F5FCB0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000" w:type="pct"/>
          </w:tcPr>
          <w:p w14:paraId="79B31EDA" w14:textId="75367A09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5)</w:t>
            </w:r>
          </w:p>
        </w:tc>
        <w:tc>
          <w:tcPr>
            <w:tcW w:w="1000" w:type="pct"/>
          </w:tcPr>
          <w:p w14:paraId="1EF52A6B" w14:textId="3CDFD153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男/女</w:t>
            </w:r>
          </w:p>
        </w:tc>
        <w:tc>
          <w:tcPr>
            <w:tcW w:w="1000" w:type="pct"/>
          </w:tcPr>
          <w:p w14:paraId="67B38B67" w14:textId="4D21A649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5CFFF229" w14:textId="77777777" w:rsidTr="008F6D01">
        <w:trPr>
          <w:trHeight w:val="375"/>
        </w:trPr>
        <w:tc>
          <w:tcPr>
            <w:tcW w:w="1000" w:type="pct"/>
          </w:tcPr>
          <w:p w14:paraId="5745CC94" w14:textId="13C8E0F2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000" w:type="pct"/>
          </w:tcPr>
          <w:p w14:paraId="2BC61C6A" w14:textId="598D630F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000" w:type="pct"/>
          </w:tcPr>
          <w:p w14:paraId="6A3CCF65" w14:textId="5F273B7A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602E48C2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39ED3B12" w14:textId="3E6913ED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外键</w:t>
            </w:r>
          </w:p>
        </w:tc>
      </w:tr>
    </w:tbl>
    <w:p w14:paraId="2EF22DC5" w14:textId="3EF4BA88" w:rsidR="00E95C6A" w:rsidRPr="00E95C6A" w:rsidRDefault="00B47DD9" w:rsidP="00B47DD9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-2 </w:t>
      </w:r>
      <w:r w:rsidR="00E2334E">
        <w:rPr>
          <w:rFonts w:ascii="宋体" w:hAnsi="宋体" w:cs="宋体"/>
          <w:color w:val="000000"/>
          <w:kern w:val="0"/>
          <w:sz w:val="24"/>
        </w:rPr>
        <w:t>class</w:t>
      </w:r>
      <w:r>
        <w:rPr>
          <w:rFonts w:ascii="宋体" w:hAnsi="宋体" w:cs="宋体" w:hint="eastAsia"/>
          <w:color w:val="000000"/>
          <w:kern w:val="0"/>
          <w:sz w:val="24"/>
        </w:rPr>
        <w:t>班级表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B47DD9" w14:paraId="4E1D0577" w14:textId="77777777" w:rsidTr="00B47DD9">
        <w:tc>
          <w:tcPr>
            <w:tcW w:w="1250" w:type="pct"/>
          </w:tcPr>
          <w:p w14:paraId="723A2799" w14:textId="74CF420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50" w:type="pct"/>
          </w:tcPr>
          <w:p w14:paraId="3C0E01EF" w14:textId="4AD9CC28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250" w:type="pct"/>
          </w:tcPr>
          <w:p w14:paraId="006CF04A" w14:textId="2079F3FF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250" w:type="pct"/>
          </w:tcPr>
          <w:p w14:paraId="6E4AFEC7" w14:textId="019252D6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47DD9" w14:paraId="1F89CA69" w14:textId="77777777" w:rsidTr="00B47DD9">
        <w:tc>
          <w:tcPr>
            <w:tcW w:w="1250" w:type="pct"/>
          </w:tcPr>
          <w:p w14:paraId="4A677E45" w14:textId="715AEB4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250" w:type="pct"/>
          </w:tcPr>
          <w:p w14:paraId="7F640750" w14:textId="7B3FEDD2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250" w:type="pct"/>
          </w:tcPr>
          <w:p w14:paraId="3B7977A2" w14:textId="7E82B75E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250" w:type="pct"/>
          </w:tcPr>
          <w:p w14:paraId="3DEF4729" w14:textId="4C7FB503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47DD9" w14:paraId="25722236" w14:textId="77777777" w:rsidTr="00B47DD9">
        <w:tc>
          <w:tcPr>
            <w:tcW w:w="1250" w:type="pct"/>
          </w:tcPr>
          <w:p w14:paraId="0426E1CF" w14:textId="79D7E42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lassName</w:t>
            </w:r>
            <w:proofErr w:type="spellEnd"/>
          </w:p>
        </w:tc>
        <w:tc>
          <w:tcPr>
            <w:tcW w:w="1250" w:type="pct"/>
          </w:tcPr>
          <w:p w14:paraId="62B1767F" w14:textId="6E420C1E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班级名称</w:t>
            </w:r>
          </w:p>
        </w:tc>
        <w:tc>
          <w:tcPr>
            <w:tcW w:w="1250" w:type="pct"/>
          </w:tcPr>
          <w:p w14:paraId="4D1BDE19" w14:textId="4864E196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250" w:type="pct"/>
          </w:tcPr>
          <w:p w14:paraId="41243781" w14:textId="77777777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D020A92" w14:textId="434E40A5" w:rsidR="00E95C6A" w:rsidRDefault="00A7462C" w:rsidP="00A7462C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-3 </w:t>
      </w:r>
      <w:r w:rsidR="00E2334E">
        <w:rPr>
          <w:rFonts w:ascii="宋体" w:hAnsi="宋体" w:cs="宋体" w:hint="eastAsia"/>
          <w:color w:val="000000"/>
          <w:kern w:val="0"/>
          <w:sz w:val="24"/>
        </w:rPr>
        <w:t>teacher</w:t>
      </w:r>
      <w:r>
        <w:rPr>
          <w:rFonts w:ascii="宋体" w:hAnsi="宋体" w:cs="宋体" w:hint="eastAsia"/>
          <w:color w:val="000000"/>
          <w:kern w:val="0"/>
          <w:sz w:val="24"/>
        </w:rPr>
        <w:t>教师表</w:t>
      </w:r>
    </w:p>
    <w:tbl>
      <w:tblPr>
        <w:tblStyle w:val="af0"/>
        <w:tblW w:w="8295" w:type="dxa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8F6D01" w14:paraId="4249DA9F" w14:textId="77777777" w:rsidTr="008F6D01">
        <w:trPr>
          <w:trHeight w:val="405"/>
        </w:trPr>
        <w:tc>
          <w:tcPr>
            <w:tcW w:w="1659" w:type="dxa"/>
          </w:tcPr>
          <w:p w14:paraId="45E319BD" w14:textId="7D9E88DD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659" w:type="dxa"/>
          </w:tcPr>
          <w:p w14:paraId="345F4A31" w14:textId="2AD8CDB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659" w:type="dxa"/>
          </w:tcPr>
          <w:p w14:paraId="46AE0E2C" w14:textId="5A58B342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659" w:type="dxa"/>
          </w:tcPr>
          <w:p w14:paraId="0F82F965" w14:textId="7921C42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659" w:type="dxa"/>
          </w:tcPr>
          <w:p w14:paraId="1E6275B1" w14:textId="5BB024D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8F6D01" w14:paraId="0CCF167A" w14:textId="77777777" w:rsidTr="008F6D01">
        <w:trPr>
          <w:trHeight w:val="385"/>
        </w:trPr>
        <w:tc>
          <w:tcPr>
            <w:tcW w:w="1659" w:type="dxa"/>
          </w:tcPr>
          <w:p w14:paraId="2654DF01" w14:textId="5C24339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eacherID</w:t>
            </w:r>
            <w:proofErr w:type="spellEnd"/>
          </w:p>
        </w:tc>
        <w:tc>
          <w:tcPr>
            <w:tcW w:w="1659" w:type="dxa"/>
          </w:tcPr>
          <w:p w14:paraId="20FBE9A7" w14:textId="2D7DF7AF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教师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</w:p>
        </w:tc>
        <w:tc>
          <w:tcPr>
            <w:tcW w:w="1659" w:type="dxa"/>
          </w:tcPr>
          <w:p w14:paraId="7B3F7FA9" w14:textId="36D7DF8E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659" w:type="dxa"/>
          </w:tcPr>
          <w:p w14:paraId="3EC94955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E1167FC" w14:textId="2EA659A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8F6D01" w14:paraId="32D8F8F6" w14:textId="77777777" w:rsidTr="008F6D01">
        <w:trPr>
          <w:trHeight w:val="405"/>
        </w:trPr>
        <w:tc>
          <w:tcPr>
            <w:tcW w:w="1659" w:type="dxa"/>
          </w:tcPr>
          <w:p w14:paraId="7F9DF752" w14:textId="57BB5C4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ame</w:t>
            </w:r>
          </w:p>
        </w:tc>
        <w:tc>
          <w:tcPr>
            <w:tcW w:w="1659" w:type="dxa"/>
          </w:tcPr>
          <w:p w14:paraId="6A25FD0C" w14:textId="32D1555F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659" w:type="dxa"/>
          </w:tcPr>
          <w:p w14:paraId="4E69A3BA" w14:textId="28C40BC9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15)</w:t>
            </w:r>
          </w:p>
        </w:tc>
        <w:tc>
          <w:tcPr>
            <w:tcW w:w="1659" w:type="dxa"/>
          </w:tcPr>
          <w:p w14:paraId="1F1FC294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5BB05C4" w14:textId="4B0F258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7710BE84" w14:textId="77777777" w:rsidTr="008F6D01">
        <w:trPr>
          <w:trHeight w:val="405"/>
        </w:trPr>
        <w:tc>
          <w:tcPr>
            <w:tcW w:w="1659" w:type="dxa"/>
          </w:tcPr>
          <w:p w14:paraId="48D3B727" w14:textId="5B7FDE7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ex</w:t>
            </w:r>
          </w:p>
        </w:tc>
        <w:tc>
          <w:tcPr>
            <w:tcW w:w="1659" w:type="dxa"/>
          </w:tcPr>
          <w:p w14:paraId="7D263F70" w14:textId="2E9A9F4E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659" w:type="dxa"/>
          </w:tcPr>
          <w:p w14:paraId="3F5C9796" w14:textId="6F379C86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5)</w:t>
            </w:r>
          </w:p>
        </w:tc>
        <w:tc>
          <w:tcPr>
            <w:tcW w:w="1659" w:type="dxa"/>
          </w:tcPr>
          <w:p w14:paraId="43D590C2" w14:textId="1E1DF612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男/女</w:t>
            </w:r>
          </w:p>
        </w:tc>
        <w:tc>
          <w:tcPr>
            <w:tcW w:w="1659" w:type="dxa"/>
          </w:tcPr>
          <w:p w14:paraId="5E301E8C" w14:textId="20785806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2949E527" w14:textId="77777777" w:rsidTr="008F6D01">
        <w:trPr>
          <w:trHeight w:val="385"/>
        </w:trPr>
        <w:tc>
          <w:tcPr>
            <w:tcW w:w="1659" w:type="dxa"/>
          </w:tcPr>
          <w:p w14:paraId="5869D01A" w14:textId="6CDCA189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ge</w:t>
            </w:r>
          </w:p>
        </w:tc>
        <w:tc>
          <w:tcPr>
            <w:tcW w:w="1659" w:type="dxa"/>
          </w:tcPr>
          <w:p w14:paraId="6E6162EA" w14:textId="1A67B45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1659" w:type="dxa"/>
          </w:tcPr>
          <w:p w14:paraId="291C934F" w14:textId="124DA87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659" w:type="dxa"/>
          </w:tcPr>
          <w:p w14:paraId="0E17FB18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84C118B" w14:textId="731F2D4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EB7AB93" w14:textId="77777777" w:rsidR="00617E7D" w:rsidRDefault="00617E7D" w:rsidP="00E2334E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7A037A71" w14:textId="64F2B932" w:rsidR="00A7462C" w:rsidRDefault="00E2334E" w:rsidP="00E2334E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>-4 course</w:t>
      </w:r>
      <w:r>
        <w:rPr>
          <w:rFonts w:ascii="宋体" w:hAnsi="宋体" w:cs="宋体" w:hint="eastAsia"/>
          <w:color w:val="000000"/>
          <w:kern w:val="0"/>
          <w:sz w:val="24"/>
        </w:rPr>
        <w:t>课程表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E2334E" w14:paraId="7234B04F" w14:textId="77777777" w:rsidTr="00E2334E">
        <w:tc>
          <w:tcPr>
            <w:tcW w:w="1250" w:type="pct"/>
          </w:tcPr>
          <w:p w14:paraId="2675A8ED" w14:textId="479EA37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50" w:type="pct"/>
          </w:tcPr>
          <w:p w14:paraId="0ADE50E3" w14:textId="5391F5B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250" w:type="pct"/>
          </w:tcPr>
          <w:p w14:paraId="0DD1BE34" w14:textId="218C3411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250" w:type="pct"/>
          </w:tcPr>
          <w:p w14:paraId="427A8B09" w14:textId="1AB627B3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E2334E" w14:paraId="32FBCF14" w14:textId="77777777" w:rsidTr="00E2334E">
        <w:tc>
          <w:tcPr>
            <w:tcW w:w="1250" w:type="pct"/>
          </w:tcPr>
          <w:p w14:paraId="6A5CB0F2" w14:textId="5018A4AC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ourseID</w:t>
            </w:r>
            <w:proofErr w:type="spellEnd"/>
          </w:p>
        </w:tc>
        <w:tc>
          <w:tcPr>
            <w:tcW w:w="1250" w:type="pct"/>
          </w:tcPr>
          <w:p w14:paraId="00FD23A3" w14:textId="4AA0BDCE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课程ID</w:t>
            </w:r>
          </w:p>
        </w:tc>
        <w:tc>
          <w:tcPr>
            <w:tcW w:w="1250" w:type="pct"/>
          </w:tcPr>
          <w:p w14:paraId="0A4CD107" w14:textId="1C8A5561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250" w:type="pct"/>
          </w:tcPr>
          <w:p w14:paraId="3FFB9E7C" w14:textId="1688B13B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E2334E" w14:paraId="69944E68" w14:textId="77777777" w:rsidTr="00E2334E">
        <w:tc>
          <w:tcPr>
            <w:tcW w:w="1250" w:type="pct"/>
          </w:tcPr>
          <w:p w14:paraId="01441420" w14:textId="6288EFFD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ourseName</w:t>
            </w:r>
            <w:proofErr w:type="spellEnd"/>
          </w:p>
        </w:tc>
        <w:tc>
          <w:tcPr>
            <w:tcW w:w="1250" w:type="pct"/>
          </w:tcPr>
          <w:p w14:paraId="2BC4CBA5" w14:textId="3E7A0A5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课程名</w:t>
            </w:r>
          </w:p>
        </w:tc>
        <w:tc>
          <w:tcPr>
            <w:tcW w:w="1250" w:type="pct"/>
          </w:tcPr>
          <w:p w14:paraId="37C53F60" w14:textId="6D5DB22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250" w:type="pct"/>
          </w:tcPr>
          <w:p w14:paraId="251D2154" w14:textId="77777777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2003C30D" w14:textId="77777777" w:rsidR="00617E7D" w:rsidRDefault="00617E7D" w:rsidP="00BD2C11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470FB0E2" w14:textId="2F11E69C" w:rsidR="00A7462C" w:rsidRDefault="00BD2C11" w:rsidP="00BD2C11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-5 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course_schdule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课程安排表</w:t>
      </w:r>
    </w:p>
    <w:tbl>
      <w:tblPr>
        <w:tblStyle w:val="af0"/>
        <w:tblW w:w="5031" w:type="pct"/>
        <w:tblInd w:w="360" w:type="dxa"/>
        <w:tblLook w:val="04A0" w:firstRow="1" w:lastRow="0" w:firstColumn="1" w:lastColumn="0" w:noHBand="0" w:noVBand="1"/>
      </w:tblPr>
      <w:tblGrid>
        <w:gridCol w:w="1670"/>
        <w:gridCol w:w="1670"/>
        <w:gridCol w:w="1669"/>
        <w:gridCol w:w="1669"/>
        <w:gridCol w:w="1669"/>
      </w:tblGrid>
      <w:tr w:rsidR="00BA3C0F" w14:paraId="042B7904" w14:textId="77777777" w:rsidTr="00BA3C0F">
        <w:trPr>
          <w:trHeight w:val="311"/>
        </w:trPr>
        <w:tc>
          <w:tcPr>
            <w:tcW w:w="1000" w:type="pct"/>
          </w:tcPr>
          <w:p w14:paraId="6DFC25C1" w14:textId="1EBEC09E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000" w:type="pct"/>
          </w:tcPr>
          <w:p w14:paraId="7D414EED" w14:textId="6A58DDA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000" w:type="pct"/>
          </w:tcPr>
          <w:p w14:paraId="4D7DD701" w14:textId="6E3B7BE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000" w:type="pct"/>
          </w:tcPr>
          <w:p w14:paraId="3586677B" w14:textId="7E1BF99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000" w:type="pct"/>
          </w:tcPr>
          <w:p w14:paraId="6FAE1368" w14:textId="29AEE4A5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28C58F00" w14:textId="77777777" w:rsidTr="00BA3C0F">
        <w:trPr>
          <w:trHeight w:val="296"/>
        </w:trPr>
        <w:tc>
          <w:tcPr>
            <w:tcW w:w="1000" w:type="pct"/>
          </w:tcPr>
          <w:p w14:paraId="12CE483A" w14:textId="3795058C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000" w:type="pct"/>
          </w:tcPr>
          <w:p w14:paraId="0EB58E46" w14:textId="3F8AE7D1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000" w:type="pct"/>
          </w:tcPr>
          <w:p w14:paraId="661FC58E" w14:textId="4FB40B9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34190958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6BEAC647" w14:textId="003CB5DA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6473C530" w14:textId="77777777" w:rsidTr="00BA3C0F">
        <w:trPr>
          <w:trHeight w:val="311"/>
        </w:trPr>
        <w:tc>
          <w:tcPr>
            <w:tcW w:w="1000" w:type="pct"/>
          </w:tcPr>
          <w:p w14:paraId="3E0BBA8F" w14:textId="11EC6AB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eacherID</w:t>
            </w:r>
            <w:proofErr w:type="spellEnd"/>
          </w:p>
        </w:tc>
        <w:tc>
          <w:tcPr>
            <w:tcW w:w="1000" w:type="pct"/>
          </w:tcPr>
          <w:p w14:paraId="6300C555" w14:textId="17109DD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教师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00" w:type="pct"/>
          </w:tcPr>
          <w:p w14:paraId="2F9F2F5D" w14:textId="7384ED31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694D31E3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08E8C254" w14:textId="3F8841B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1B7F1DA9" w14:textId="77777777" w:rsidTr="00BA3C0F">
        <w:trPr>
          <w:trHeight w:val="311"/>
        </w:trPr>
        <w:tc>
          <w:tcPr>
            <w:tcW w:w="1000" w:type="pct"/>
          </w:tcPr>
          <w:p w14:paraId="4860B6E0" w14:textId="1CDD70A8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ourseID</w:t>
            </w:r>
            <w:proofErr w:type="spellEnd"/>
          </w:p>
        </w:tc>
        <w:tc>
          <w:tcPr>
            <w:tcW w:w="1000" w:type="pct"/>
          </w:tcPr>
          <w:p w14:paraId="4154938E" w14:textId="512BF73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课程ID</w:t>
            </w:r>
          </w:p>
        </w:tc>
        <w:tc>
          <w:tcPr>
            <w:tcW w:w="1000" w:type="pct"/>
          </w:tcPr>
          <w:p w14:paraId="64AD82CE" w14:textId="1EB8FC4A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2DAA152B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6F7FF8F7" w14:textId="517FC4B4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40FCDAA2" w14:textId="77777777" w:rsidTr="00BA3C0F">
        <w:trPr>
          <w:trHeight w:val="296"/>
        </w:trPr>
        <w:tc>
          <w:tcPr>
            <w:tcW w:w="1000" w:type="pct"/>
          </w:tcPr>
          <w:p w14:paraId="76A18EAB" w14:textId="5CFA108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eeks</w:t>
            </w:r>
          </w:p>
        </w:tc>
        <w:tc>
          <w:tcPr>
            <w:tcW w:w="1000" w:type="pct"/>
          </w:tcPr>
          <w:p w14:paraId="2EEB31C1" w14:textId="4201F088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星期</w:t>
            </w:r>
          </w:p>
        </w:tc>
        <w:tc>
          <w:tcPr>
            <w:tcW w:w="1000" w:type="pct"/>
          </w:tcPr>
          <w:p w14:paraId="0FE087DE" w14:textId="3D510920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000" w:type="pct"/>
          </w:tcPr>
          <w:p w14:paraId="62D8B8DC" w14:textId="10F20C30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-7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之间</w:t>
            </w:r>
          </w:p>
        </w:tc>
        <w:tc>
          <w:tcPr>
            <w:tcW w:w="1000" w:type="pct"/>
          </w:tcPr>
          <w:p w14:paraId="33C8FF74" w14:textId="70FADC0C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A3C0F" w14:paraId="1DA58EE1" w14:textId="77777777" w:rsidTr="00BA3C0F">
        <w:trPr>
          <w:trHeight w:val="311"/>
        </w:trPr>
        <w:tc>
          <w:tcPr>
            <w:tcW w:w="1000" w:type="pct"/>
          </w:tcPr>
          <w:p w14:paraId="3F5C5C5B" w14:textId="77855E0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lessons</w:t>
            </w:r>
          </w:p>
        </w:tc>
        <w:tc>
          <w:tcPr>
            <w:tcW w:w="1000" w:type="pct"/>
          </w:tcPr>
          <w:p w14:paraId="554FF14A" w14:textId="3A95021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节次</w:t>
            </w:r>
          </w:p>
        </w:tc>
        <w:tc>
          <w:tcPr>
            <w:tcW w:w="1000" w:type="pct"/>
          </w:tcPr>
          <w:p w14:paraId="76E882BD" w14:textId="38757D1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000" w:type="pct"/>
          </w:tcPr>
          <w:p w14:paraId="2ECC4D5F" w14:textId="38288E34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-12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之间</w:t>
            </w:r>
          </w:p>
        </w:tc>
        <w:tc>
          <w:tcPr>
            <w:tcW w:w="1000" w:type="pct"/>
          </w:tcPr>
          <w:p w14:paraId="50EC8B37" w14:textId="2F38BD8B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A3C0F" w14:paraId="3315833A" w14:textId="77777777" w:rsidTr="00BA3C0F">
        <w:trPr>
          <w:trHeight w:val="296"/>
        </w:trPr>
        <w:tc>
          <w:tcPr>
            <w:tcW w:w="1000" w:type="pct"/>
          </w:tcPr>
          <w:p w14:paraId="736715AB" w14:textId="5D58B67E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emake</w:t>
            </w:r>
          </w:p>
        </w:tc>
        <w:tc>
          <w:tcPr>
            <w:tcW w:w="1000" w:type="pct"/>
          </w:tcPr>
          <w:p w14:paraId="54B72958" w14:textId="71E1E905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备注(上课周数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1000" w:type="pct"/>
          </w:tcPr>
          <w:p w14:paraId="11BA0849" w14:textId="160B6FD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har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(</w:t>
            </w:r>
            <w:proofErr w:type="gramEnd"/>
            <w:r w:rsidR="00281AEB"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1000" w:type="pct"/>
          </w:tcPr>
          <w:p w14:paraId="7D5499F0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28DCA0E7" w14:textId="6EC1011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3712445" w14:textId="77777777" w:rsidR="00E95C6A" w:rsidRPr="00DE07AC" w:rsidRDefault="00E95C6A" w:rsidP="0050052A">
      <w:pPr>
        <w:widowControl/>
        <w:spacing w:line="400" w:lineRule="exact"/>
        <w:rPr>
          <w:rFonts w:ascii="宋体" w:hAnsi="宋体" w:cs="宋体"/>
          <w:color w:val="000000"/>
          <w:kern w:val="0"/>
          <w:sz w:val="24"/>
        </w:rPr>
      </w:pPr>
    </w:p>
    <w:p w14:paraId="7A6D9EEC" w14:textId="2495E724" w:rsidR="003A442A" w:rsidRDefault="003A442A" w:rsidP="00FD6CC6">
      <w:pPr>
        <w:pStyle w:val="af"/>
        <w:widowControl/>
        <w:numPr>
          <w:ilvl w:val="0"/>
          <w:numId w:val="5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FD6CC6">
        <w:rPr>
          <w:rFonts w:ascii="宋体" w:hAnsi="宋体" w:cs="宋体" w:hint="eastAsia"/>
          <w:b/>
          <w:bCs/>
          <w:color w:val="000000"/>
          <w:kern w:val="0"/>
          <w:sz w:val="24"/>
        </w:rPr>
        <w:t>实现：</w:t>
      </w:r>
      <w:r w:rsidRPr="00FD6CC6">
        <w:rPr>
          <w:rFonts w:ascii="宋体" w:hAnsi="宋体" w:cs="宋体" w:hint="eastAsia"/>
          <w:color w:val="000000"/>
          <w:kern w:val="0"/>
          <w:sz w:val="24"/>
        </w:rPr>
        <w:t>用SQL语句创建数据库表，导出数据库表结构（见</w:t>
      </w:r>
      <w:proofErr w:type="spellStart"/>
      <w:r w:rsidRPr="00FD6CC6">
        <w:rPr>
          <w:rFonts w:ascii="宋体" w:hAnsi="宋体" w:cs="宋体" w:hint="eastAsia"/>
          <w:color w:val="000000"/>
          <w:kern w:val="0"/>
          <w:sz w:val="24"/>
        </w:rPr>
        <w:t>Navicat</w:t>
      </w:r>
      <w:proofErr w:type="spellEnd"/>
      <w:r w:rsidRPr="00FD6CC6">
        <w:rPr>
          <w:rFonts w:ascii="宋体" w:hAnsi="宋体" w:cs="宋体" w:hint="eastAsia"/>
          <w:color w:val="000000"/>
          <w:kern w:val="0"/>
          <w:sz w:val="24"/>
        </w:rPr>
        <w:t>如何导出Word及Excel格式表结构.doc）；</w:t>
      </w:r>
    </w:p>
    <w:p w14:paraId="25D10607" w14:textId="5D8D48D9" w:rsidR="00FD6CC6" w:rsidRPr="00FD6CC6" w:rsidRDefault="00FD6CC6" w:rsidP="00FD6CC6">
      <w:pPr>
        <w:pStyle w:val="af"/>
        <w:widowControl/>
        <w:spacing w:line="400" w:lineRule="exact"/>
        <w:ind w:firstLineChars="0" w:firstLine="0"/>
        <w:jc w:val="center"/>
        <w:rPr>
          <w:rFonts w:ascii="宋体" w:hAnsi="宋体" w:cs="宋体"/>
          <w:color w:val="000000"/>
          <w:kern w:val="0"/>
          <w:sz w:val="24"/>
        </w:rPr>
      </w:pPr>
      <w:r w:rsidRPr="00FD6CC6">
        <w:rPr>
          <w:rFonts w:ascii="宋体" w:hAnsi="宋体" w:cs="宋体" w:hint="eastAsia"/>
          <w:color w:val="000000"/>
          <w:kern w:val="0"/>
          <w:sz w:val="24"/>
        </w:rPr>
        <w:t>表4</w:t>
      </w:r>
      <w:r w:rsidRPr="00FD6CC6">
        <w:rPr>
          <w:rFonts w:ascii="宋体" w:hAnsi="宋体" w:cs="宋体"/>
          <w:color w:val="000000"/>
          <w:kern w:val="0"/>
          <w:sz w:val="24"/>
        </w:rPr>
        <w:t xml:space="preserve">-1 </w:t>
      </w:r>
      <w:r w:rsidRPr="00FD6CC6">
        <w:rPr>
          <w:rFonts w:ascii="宋体" w:hAnsi="宋体" w:cs="宋体" w:hint="eastAsia"/>
          <w:color w:val="000000"/>
          <w:kern w:val="0"/>
          <w:sz w:val="24"/>
        </w:rPr>
        <w:t>class表结构</w:t>
      </w:r>
    </w:p>
    <w:tbl>
      <w:tblPr>
        <w:tblStyle w:val="af0"/>
        <w:tblW w:w="7930" w:type="dxa"/>
        <w:tblInd w:w="360" w:type="dxa"/>
        <w:tblLook w:val="04A0" w:firstRow="1" w:lastRow="0" w:firstColumn="1" w:lastColumn="0" w:noHBand="0" w:noVBand="1"/>
      </w:tblPr>
      <w:tblGrid>
        <w:gridCol w:w="1375"/>
        <w:gridCol w:w="1325"/>
        <w:gridCol w:w="1305"/>
        <w:gridCol w:w="1315"/>
        <w:gridCol w:w="1305"/>
        <w:gridCol w:w="1305"/>
      </w:tblGrid>
      <w:tr w:rsidR="00A93905" w:rsidRPr="00FD6CC6" w14:paraId="2A56128C" w14:textId="77777777" w:rsidTr="00A93905">
        <w:trPr>
          <w:trHeight w:val="406"/>
        </w:trPr>
        <w:tc>
          <w:tcPr>
            <w:tcW w:w="1375" w:type="dxa"/>
          </w:tcPr>
          <w:p w14:paraId="1943C301" w14:textId="6B9FAD31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25" w:type="dxa"/>
          </w:tcPr>
          <w:p w14:paraId="579CBC74" w14:textId="1A15A762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05" w:type="dxa"/>
          </w:tcPr>
          <w:p w14:paraId="32F685BC" w14:textId="3AA92E25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15" w:type="dxa"/>
          </w:tcPr>
          <w:p w14:paraId="36753DBC" w14:textId="5B9DF555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05" w:type="dxa"/>
          </w:tcPr>
          <w:p w14:paraId="4ACE373A" w14:textId="68FBAC48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05" w:type="dxa"/>
          </w:tcPr>
          <w:p w14:paraId="6429956B" w14:textId="45B3FA4B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A93905" w:rsidRPr="00FD6CC6" w14:paraId="4F6EA8AA" w14:textId="77777777" w:rsidTr="00A93905">
        <w:trPr>
          <w:trHeight w:val="406"/>
        </w:trPr>
        <w:tc>
          <w:tcPr>
            <w:tcW w:w="1375" w:type="dxa"/>
          </w:tcPr>
          <w:p w14:paraId="1BA1D8CE" w14:textId="0040B128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25" w:type="dxa"/>
          </w:tcPr>
          <w:p w14:paraId="2B072690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05" w:type="dxa"/>
          </w:tcPr>
          <w:p w14:paraId="4C5F1FFA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15" w:type="dxa"/>
          </w:tcPr>
          <w:p w14:paraId="785AA677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05" w:type="dxa"/>
          </w:tcPr>
          <w:p w14:paraId="48B10B9B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5" w:type="dxa"/>
          </w:tcPr>
          <w:p w14:paraId="4B171432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A93905" w:rsidRPr="00FD6CC6" w14:paraId="3703505D" w14:textId="77777777" w:rsidTr="00A93905">
        <w:trPr>
          <w:trHeight w:val="388"/>
        </w:trPr>
        <w:tc>
          <w:tcPr>
            <w:tcW w:w="1375" w:type="dxa"/>
          </w:tcPr>
          <w:p w14:paraId="63496E2D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className</w:t>
            </w:r>
            <w:proofErr w:type="spellEnd"/>
          </w:p>
        </w:tc>
        <w:tc>
          <w:tcPr>
            <w:tcW w:w="1325" w:type="dxa"/>
          </w:tcPr>
          <w:p w14:paraId="1314AE2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05" w:type="dxa"/>
          </w:tcPr>
          <w:p w14:paraId="1B6B01E4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315" w:type="dxa"/>
          </w:tcPr>
          <w:p w14:paraId="73343FD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05" w:type="dxa"/>
          </w:tcPr>
          <w:p w14:paraId="3683491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5" w:type="dxa"/>
          </w:tcPr>
          <w:p w14:paraId="6598EE85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32EF13B" w14:textId="77777777" w:rsidR="00B7474A" w:rsidRDefault="00B7474A" w:rsidP="00A93905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3FE18E5A" w14:textId="197D9E4F" w:rsidR="00FD6CC6" w:rsidRPr="00A93905" w:rsidRDefault="00A93905" w:rsidP="00A93905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A93905">
        <w:rPr>
          <w:rFonts w:ascii="宋体" w:hAnsi="宋体" w:cs="宋体" w:hint="eastAsia"/>
          <w:color w:val="000000"/>
          <w:kern w:val="0"/>
          <w:sz w:val="24"/>
        </w:rPr>
        <w:t xml:space="preserve">表 </w:t>
      </w:r>
      <w:r w:rsidRPr="00A93905">
        <w:rPr>
          <w:rFonts w:ascii="宋体" w:hAnsi="宋体" w:cs="宋体"/>
          <w:color w:val="000000"/>
          <w:kern w:val="0"/>
          <w:sz w:val="24"/>
        </w:rPr>
        <w:t xml:space="preserve">4-2 </w:t>
      </w:r>
      <w:r w:rsidRPr="00A93905">
        <w:rPr>
          <w:rFonts w:ascii="宋体" w:hAnsi="宋体" w:cs="宋体" w:hint="eastAsia"/>
          <w:color w:val="000000"/>
          <w:kern w:val="0"/>
          <w:sz w:val="24"/>
        </w:rPr>
        <w:t>course表结构</w:t>
      </w:r>
    </w:p>
    <w:tbl>
      <w:tblPr>
        <w:tblStyle w:val="af0"/>
        <w:tblW w:w="7950" w:type="dxa"/>
        <w:tblInd w:w="409" w:type="dxa"/>
        <w:tblLook w:val="04A0" w:firstRow="1" w:lastRow="0" w:firstColumn="1" w:lastColumn="0" w:noHBand="0" w:noVBand="1"/>
      </w:tblPr>
      <w:tblGrid>
        <w:gridCol w:w="1426"/>
        <w:gridCol w:w="1279"/>
        <w:gridCol w:w="1276"/>
        <w:gridCol w:w="1275"/>
        <w:gridCol w:w="1276"/>
        <w:gridCol w:w="1418"/>
      </w:tblGrid>
      <w:tr w:rsidR="00A93905" w:rsidRPr="00A93905" w14:paraId="6947AC04" w14:textId="77777777" w:rsidTr="00A93905">
        <w:tc>
          <w:tcPr>
            <w:tcW w:w="1426" w:type="dxa"/>
          </w:tcPr>
          <w:p w14:paraId="6455BCC5" w14:textId="7EE22A9F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79" w:type="dxa"/>
          </w:tcPr>
          <w:p w14:paraId="4837C601" w14:textId="458A124B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276" w:type="dxa"/>
          </w:tcPr>
          <w:p w14:paraId="1EB3F88B" w14:textId="5CEC9CE3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275" w:type="dxa"/>
          </w:tcPr>
          <w:p w14:paraId="7952C0B6" w14:textId="7C4BA1E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276" w:type="dxa"/>
          </w:tcPr>
          <w:p w14:paraId="76B80C9C" w14:textId="7C8F1B44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418" w:type="dxa"/>
          </w:tcPr>
          <w:p w14:paraId="0DC8BEAD" w14:textId="191605C1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A93905" w:rsidRPr="00A93905" w14:paraId="2CE84AC4" w14:textId="77777777" w:rsidTr="00A93905">
        <w:tc>
          <w:tcPr>
            <w:tcW w:w="1426" w:type="dxa"/>
          </w:tcPr>
          <w:p w14:paraId="2BE3953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courseID</w:t>
            </w:r>
            <w:proofErr w:type="spellEnd"/>
          </w:p>
        </w:tc>
        <w:tc>
          <w:tcPr>
            <w:tcW w:w="1279" w:type="dxa"/>
          </w:tcPr>
          <w:p w14:paraId="54E12332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276" w:type="dxa"/>
          </w:tcPr>
          <w:p w14:paraId="5C100D6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</w:tcPr>
          <w:p w14:paraId="6EE00DC0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276" w:type="dxa"/>
          </w:tcPr>
          <w:p w14:paraId="247C61F5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418" w:type="dxa"/>
          </w:tcPr>
          <w:p w14:paraId="52C6BA5C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A93905" w:rsidRPr="00A93905" w14:paraId="347F15D5" w14:textId="77777777" w:rsidTr="00A93905">
        <w:tc>
          <w:tcPr>
            <w:tcW w:w="1426" w:type="dxa"/>
          </w:tcPr>
          <w:p w14:paraId="668917E5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courseName</w:t>
            </w:r>
            <w:proofErr w:type="spellEnd"/>
          </w:p>
        </w:tc>
        <w:tc>
          <w:tcPr>
            <w:tcW w:w="1279" w:type="dxa"/>
          </w:tcPr>
          <w:p w14:paraId="34668C1A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276" w:type="dxa"/>
          </w:tcPr>
          <w:p w14:paraId="5D19881A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5" w:type="dxa"/>
          </w:tcPr>
          <w:p w14:paraId="3787324D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276" w:type="dxa"/>
          </w:tcPr>
          <w:p w14:paraId="58A17A2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418" w:type="dxa"/>
          </w:tcPr>
          <w:p w14:paraId="45D9181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 w14:paraId="1F20978A" w14:textId="40625BA1" w:rsidR="00A93905" w:rsidRDefault="00A93905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186208CE" w14:textId="361639EF" w:rsidR="00A93905" w:rsidRDefault="00A93905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0DB96031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69F1773" w14:textId="2589DC42" w:rsidR="008879CC" w:rsidRPr="008879CC" w:rsidRDefault="008879CC" w:rsidP="008879CC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8879CC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8879CC">
        <w:rPr>
          <w:rFonts w:ascii="宋体" w:hAnsi="宋体" w:cs="宋体"/>
          <w:color w:val="000000"/>
          <w:kern w:val="0"/>
          <w:sz w:val="24"/>
        </w:rPr>
        <w:t xml:space="preserve">-3 </w:t>
      </w:r>
      <w:proofErr w:type="spellStart"/>
      <w:r w:rsidRPr="008879CC">
        <w:rPr>
          <w:rFonts w:ascii="宋体" w:hAnsi="宋体" w:cs="宋体" w:hint="eastAsia"/>
          <w:color w:val="000000"/>
          <w:kern w:val="0"/>
          <w:sz w:val="24"/>
        </w:rPr>
        <w:t>course</w:t>
      </w:r>
      <w:r w:rsidRPr="008879CC">
        <w:rPr>
          <w:rFonts w:ascii="宋体" w:hAnsi="宋体" w:cs="宋体"/>
          <w:color w:val="000000"/>
          <w:kern w:val="0"/>
          <w:sz w:val="24"/>
        </w:rPr>
        <w:t>_schdule</w:t>
      </w:r>
      <w:proofErr w:type="spellEnd"/>
      <w:r w:rsidRPr="008879CC">
        <w:rPr>
          <w:rFonts w:ascii="宋体" w:hAnsi="宋体" w:cs="宋体" w:hint="eastAsia"/>
          <w:color w:val="000000"/>
          <w:kern w:val="0"/>
          <w:sz w:val="24"/>
        </w:rPr>
        <w:t>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879CC" w:rsidRPr="008879CC" w14:paraId="19460127" w14:textId="77777777" w:rsidTr="008879CC">
        <w:tc>
          <w:tcPr>
            <w:tcW w:w="1382" w:type="dxa"/>
          </w:tcPr>
          <w:p w14:paraId="48040203" w14:textId="0750762B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5CCE117E" w14:textId="34D1F576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6881F7E5" w14:textId="75C27F4A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5D100653" w14:textId="419A286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4ACF7AD7" w14:textId="520CCE42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14A85809" w14:textId="5051A7D2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8879CC" w:rsidRPr="008879CC" w14:paraId="6077B050" w14:textId="77777777" w:rsidTr="008879CC">
        <w:tc>
          <w:tcPr>
            <w:tcW w:w="1382" w:type="dxa"/>
          </w:tcPr>
          <w:p w14:paraId="051F2FC0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82" w:type="dxa"/>
          </w:tcPr>
          <w:p w14:paraId="187787B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3C9EE68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36FDA6F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BFB7C9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39E6A5E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389B8E3" w14:textId="77777777" w:rsidTr="008879CC">
        <w:tc>
          <w:tcPr>
            <w:tcW w:w="1382" w:type="dxa"/>
          </w:tcPr>
          <w:p w14:paraId="6AB3D0A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courseID</w:t>
            </w:r>
            <w:proofErr w:type="spellEnd"/>
          </w:p>
        </w:tc>
        <w:tc>
          <w:tcPr>
            <w:tcW w:w="1382" w:type="dxa"/>
          </w:tcPr>
          <w:p w14:paraId="0F580CC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3FEF090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503A507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682E004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7CCB6B2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8263613" w14:textId="77777777" w:rsidTr="008879CC">
        <w:tc>
          <w:tcPr>
            <w:tcW w:w="1382" w:type="dxa"/>
          </w:tcPr>
          <w:p w14:paraId="2586975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lessons</w:t>
            </w:r>
          </w:p>
        </w:tc>
        <w:tc>
          <w:tcPr>
            <w:tcW w:w="1382" w:type="dxa"/>
          </w:tcPr>
          <w:p w14:paraId="3769756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63CA7145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868576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05ED12F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2FE12D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4C1A1D15" w14:textId="77777777" w:rsidTr="008879CC">
        <w:tc>
          <w:tcPr>
            <w:tcW w:w="1382" w:type="dxa"/>
          </w:tcPr>
          <w:p w14:paraId="0CF53A9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remark</w:t>
            </w:r>
          </w:p>
        </w:tc>
        <w:tc>
          <w:tcPr>
            <w:tcW w:w="1382" w:type="dxa"/>
          </w:tcPr>
          <w:p w14:paraId="36D480F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1164C86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</w:p>
        </w:tc>
        <w:tc>
          <w:tcPr>
            <w:tcW w:w="1383" w:type="dxa"/>
          </w:tcPr>
          <w:p w14:paraId="6269834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83" w:type="dxa"/>
          </w:tcPr>
          <w:p w14:paraId="04DEA69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CA9E09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2276DFFF" w14:textId="77777777" w:rsidTr="008879CC">
        <w:tc>
          <w:tcPr>
            <w:tcW w:w="1382" w:type="dxa"/>
          </w:tcPr>
          <w:p w14:paraId="20DA7DD5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teacherID</w:t>
            </w:r>
            <w:proofErr w:type="spellEnd"/>
          </w:p>
        </w:tc>
        <w:tc>
          <w:tcPr>
            <w:tcW w:w="1382" w:type="dxa"/>
          </w:tcPr>
          <w:p w14:paraId="791A07A0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76A38E9E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BA3293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D716A37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304993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AD3831D" w14:textId="77777777" w:rsidTr="008879CC">
        <w:tc>
          <w:tcPr>
            <w:tcW w:w="1382" w:type="dxa"/>
          </w:tcPr>
          <w:p w14:paraId="457C0DA2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weeks</w:t>
            </w:r>
          </w:p>
        </w:tc>
        <w:tc>
          <w:tcPr>
            <w:tcW w:w="1382" w:type="dxa"/>
          </w:tcPr>
          <w:p w14:paraId="4323CB1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4F32A63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51E7D2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DB4AC8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74B323F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 w14:paraId="1ADF9BFA" w14:textId="6FC6430A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2406DB42" w14:textId="77777777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5AE93479" w14:textId="3AE91536" w:rsidR="008879CC" w:rsidRDefault="00960A58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960A58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960A58">
        <w:rPr>
          <w:rFonts w:ascii="宋体" w:hAnsi="宋体" w:cs="宋体"/>
          <w:color w:val="000000"/>
          <w:kern w:val="0"/>
          <w:sz w:val="24"/>
        </w:rPr>
        <w:t xml:space="preserve">-4 </w:t>
      </w:r>
      <w:r w:rsidRPr="00960A58">
        <w:rPr>
          <w:rFonts w:ascii="宋体" w:hAnsi="宋体" w:cs="宋体" w:hint="eastAsia"/>
          <w:color w:val="000000"/>
          <w:kern w:val="0"/>
          <w:sz w:val="24"/>
        </w:rPr>
        <w:t>student表结构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0A58" w:rsidRPr="00960A58" w14:paraId="73520BB2" w14:textId="77777777" w:rsidTr="00960A58">
        <w:tc>
          <w:tcPr>
            <w:tcW w:w="1382" w:type="dxa"/>
          </w:tcPr>
          <w:p w14:paraId="05D8092A" w14:textId="52A29D53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4BE436FF" w14:textId="437A5D68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0D1EAAF5" w14:textId="485E39F8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6C913611" w14:textId="61E2BB1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19D42BCE" w14:textId="5230D6BF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7BA13A99" w14:textId="36AB325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960A58" w:rsidRPr="00960A58" w14:paraId="31EE1582" w14:textId="77777777" w:rsidTr="00960A58">
        <w:tc>
          <w:tcPr>
            <w:tcW w:w="1382" w:type="dxa"/>
          </w:tcPr>
          <w:p w14:paraId="06912F89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82" w:type="dxa"/>
          </w:tcPr>
          <w:p w14:paraId="0AD93EE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4B4E531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6D5B3C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83" w:type="dxa"/>
          </w:tcPr>
          <w:p w14:paraId="1F5DC14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ACC127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2B3C6DCF" w14:textId="77777777" w:rsidTr="00960A58">
        <w:tc>
          <w:tcPr>
            <w:tcW w:w="1382" w:type="dxa"/>
          </w:tcPr>
          <w:p w14:paraId="15BBFCD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382" w:type="dxa"/>
          </w:tcPr>
          <w:p w14:paraId="67DE703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5B83876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3" w:type="dxa"/>
          </w:tcPr>
          <w:p w14:paraId="5FED842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5F4C0CA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0994C45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688DFDD9" w14:textId="77777777" w:rsidTr="00960A58">
        <w:tc>
          <w:tcPr>
            <w:tcW w:w="1382" w:type="dxa"/>
          </w:tcPr>
          <w:p w14:paraId="484D66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sex</w:t>
            </w:r>
          </w:p>
        </w:tc>
        <w:tc>
          <w:tcPr>
            <w:tcW w:w="1382" w:type="dxa"/>
          </w:tcPr>
          <w:p w14:paraId="5C70A6EB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68C075C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3" w:type="dxa"/>
          </w:tcPr>
          <w:p w14:paraId="3A72A55D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B3EAD5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0E8D94B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4C7614A7" w14:textId="77777777" w:rsidTr="00960A58">
        <w:tc>
          <w:tcPr>
            <w:tcW w:w="1382" w:type="dxa"/>
          </w:tcPr>
          <w:p w14:paraId="2A506CD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studentID</w:t>
            </w:r>
            <w:proofErr w:type="spellEnd"/>
          </w:p>
        </w:tc>
        <w:tc>
          <w:tcPr>
            <w:tcW w:w="1382" w:type="dxa"/>
          </w:tcPr>
          <w:p w14:paraId="6A6C230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5187F8B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85C668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BD64D2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275A40D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52AEC26" w14:textId="67C4FF29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0B7DAF99" w14:textId="77777777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006DD886" w14:textId="0F6F8AC2" w:rsidR="00960A58" w:rsidRPr="00960A58" w:rsidRDefault="00960A58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960A58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960A58">
        <w:rPr>
          <w:rFonts w:ascii="宋体" w:hAnsi="宋体" w:cs="宋体"/>
          <w:color w:val="000000"/>
          <w:kern w:val="0"/>
          <w:sz w:val="24"/>
        </w:rPr>
        <w:t>-5 teacher</w:t>
      </w:r>
      <w:r w:rsidRPr="00960A58">
        <w:rPr>
          <w:rFonts w:ascii="宋体" w:hAnsi="宋体" w:cs="宋体" w:hint="eastAsia"/>
          <w:color w:val="000000"/>
          <w:kern w:val="0"/>
          <w:sz w:val="24"/>
        </w:rPr>
        <w:t>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0A58" w:rsidRPr="00960A58" w14:paraId="35620A41" w14:textId="77777777" w:rsidTr="00960A58">
        <w:tc>
          <w:tcPr>
            <w:tcW w:w="1382" w:type="dxa"/>
          </w:tcPr>
          <w:p w14:paraId="70696B53" w14:textId="728EB6D6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174730B6" w14:textId="6809344A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21247CC7" w14:textId="4427E129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0FD39CC9" w14:textId="48F5B969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4432913A" w14:textId="15D6D0F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62FA3F7A" w14:textId="6D1BECDF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960A58" w:rsidRPr="00960A58" w14:paraId="43B073AA" w14:textId="77777777" w:rsidTr="00960A58">
        <w:tc>
          <w:tcPr>
            <w:tcW w:w="1382" w:type="dxa"/>
          </w:tcPr>
          <w:p w14:paraId="0896946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age</w:t>
            </w:r>
          </w:p>
        </w:tc>
        <w:tc>
          <w:tcPr>
            <w:tcW w:w="1382" w:type="dxa"/>
          </w:tcPr>
          <w:p w14:paraId="13C8F44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1F4F7FF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7EBEC9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40E0EF0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03E5E3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11599B1B" w14:textId="77777777" w:rsidTr="00960A58">
        <w:tc>
          <w:tcPr>
            <w:tcW w:w="1382" w:type="dxa"/>
          </w:tcPr>
          <w:p w14:paraId="63520F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382" w:type="dxa"/>
          </w:tcPr>
          <w:p w14:paraId="5E3823BF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2AC03DA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3" w:type="dxa"/>
          </w:tcPr>
          <w:p w14:paraId="2C097B9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02D746D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7C5910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1AF584F2" w14:textId="77777777" w:rsidTr="00960A58">
        <w:tc>
          <w:tcPr>
            <w:tcW w:w="1382" w:type="dxa"/>
          </w:tcPr>
          <w:p w14:paraId="35A011F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sex</w:t>
            </w:r>
          </w:p>
        </w:tc>
        <w:tc>
          <w:tcPr>
            <w:tcW w:w="1382" w:type="dxa"/>
          </w:tcPr>
          <w:p w14:paraId="58DDB1DA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4BFCEDD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3" w:type="dxa"/>
          </w:tcPr>
          <w:p w14:paraId="413CE4F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828906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2737990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26D9C24E" w14:textId="77777777" w:rsidTr="00960A58">
        <w:tc>
          <w:tcPr>
            <w:tcW w:w="1382" w:type="dxa"/>
          </w:tcPr>
          <w:p w14:paraId="57F9F9A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teacherID</w:t>
            </w:r>
            <w:proofErr w:type="spellEnd"/>
          </w:p>
        </w:tc>
        <w:tc>
          <w:tcPr>
            <w:tcW w:w="1382" w:type="dxa"/>
          </w:tcPr>
          <w:p w14:paraId="2BEA546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57B5C99D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4047B1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6AF28F7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675F8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30D0C690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FD1BA92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37F86C6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C73AFAD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139EF84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4F47EE8A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BB6F558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438F972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4B7875F9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A76B5B3" w14:textId="2782BE88" w:rsidR="003A442A" w:rsidRPr="00B7474A" w:rsidRDefault="001F490E" w:rsidP="00B7474A">
      <w:pPr>
        <w:pStyle w:val="af"/>
        <w:widowControl/>
        <w:numPr>
          <w:ilvl w:val="0"/>
          <w:numId w:val="5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noProof/>
          <w:sz w:val="32"/>
          <w:szCs w:val="21"/>
        </w:rPr>
        <w:drawing>
          <wp:anchor distT="0" distB="0" distL="114300" distR="114300" simplePos="0" relativeHeight="251663360" behindDoc="0" locked="0" layoutInCell="1" allowOverlap="1" wp14:anchorId="6C545A63" wp14:editId="6D65C348">
            <wp:simplePos x="0" y="0"/>
            <wp:positionH relativeFrom="page">
              <wp:posOffset>386080</wp:posOffset>
            </wp:positionH>
            <wp:positionV relativeFrom="paragraph">
              <wp:posOffset>421854</wp:posOffset>
            </wp:positionV>
            <wp:extent cx="6915594" cy="3336290"/>
            <wp:effectExtent l="12700" t="12700" r="19050" b="165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594" cy="333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2A" w:rsidRPr="00B7474A">
        <w:rPr>
          <w:rFonts w:ascii="宋体" w:hAnsi="宋体" w:cs="宋体" w:hint="eastAsia"/>
          <w:b/>
          <w:bCs/>
          <w:color w:val="000000"/>
          <w:kern w:val="0"/>
          <w:sz w:val="24"/>
        </w:rPr>
        <w:t>导出ER关系图</w:t>
      </w:r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（见使用</w:t>
      </w:r>
      <w:proofErr w:type="spellStart"/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Navicat</w:t>
      </w:r>
      <w:proofErr w:type="spellEnd"/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生成ER关系图并导出.doc）。</w:t>
      </w:r>
    </w:p>
    <w:p w14:paraId="4436F954" w14:textId="024B8D92" w:rsidR="00B7474A" w:rsidRPr="00B7474A" w:rsidRDefault="00B7474A" w:rsidP="00B7474A">
      <w:pPr>
        <w:pStyle w:val="af"/>
        <w:widowControl/>
        <w:spacing w:line="400" w:lineRule="exact"/>
        <w:ind w:left="360" w:firstLineChars="0" w:firstLine="0"/>
        <w:rPr>
          <w:rFonts w:ascii="宋体" w:hAnsi="宋体" w:cs="宋体"/>
          <w:color w:val="000000"/>
          <w:kern w:val="0"/>
          <w:sz w:val="24"/>
        </w:rPr>
      </w:pPr>
    </w:p>
    <w:p w14:paraId="19C35256" w14:textId="22BE20E9" w:rsidR="00522919" w:rsidRPr="00CF0B92" w:rsidRDefault="00522919" w:rsidP="00720ABE">
      <w:pPr>
        <w:rPr>
          <w:sz w:val="32"/>
          <w:szCs w:val="21"/>
        </w:rPr>
      </w:pPr>
    </w:p>
    <w:sectPr w:rsidR="00522919" w:rsidRPr="00CF0B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461A" w14:textId="77777777" w:rsidR="00DE021C" w:rsidRDefault="00DE021C">
      <w:r>
        <w:separator/>
      </w:r>
    </w:p>
  </w:endnote>
  <w:endnote w:type="continuationSeparator" w:id="0">
    <w:p w14:paraId="6BB0AF6C" w14:textId="77777777" w:rsidR="00DE021C" w:rsidRDefault="00DE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8689" w14:textId="77777777" w:rsidR="00747FA2" w:rsidRDefault="00747FA2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DE021C">
      <w:fldChar w:fldCharType="separate"/>
    </w:r>
    <w:r>
      <w:fldChar w:fldCharType="end"/>
    </w:r>
  </w:p>
  <w:p w14:paraId="1422F2D7" w14:textId="77777777" w:rsidR="00747FA2" w:rsidRDefault="00747FA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2458" w14:textId="77777777" w:rsidR="00747FA2" w:rsidRDefault="00747FA2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F3C20">
      <w:rPr>
        <w:rStyle w:val="a3"/>
        <w:noProof/>
      </w:rPr>
      <w:t>4</w:t>
    </w:r>
    <w:r>
      <w:fldChar w:fldCharType="end"/>
    </w:r>
  </w:p>
  <w:p w14:paraId="5A2A1BC9" w14:textId="77777777" w:rsidR="00747FA2" w:rsidRDefault="00747FA2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A481" w14:textId="77777777" w:rsidR="0002431E" w:rsidRDefault="00024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DDA3" w14:textId="77777777" w:rsidR="00DE021C" w:rsidRDefault="00DE021C">
      <w:r>
        <w:separator/>
      </w:r>
    </w:p>
  </w:footnote>
  <w:footnote w:type="continuationSeparator" w:id="0">
    <w:p w14:paraId="1E08F409" w14:textId="77777777" w:rsidR="00DE021C" w:rsidRDefault="00DE0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F320" w14:textId="77777777" w:rsidR="0002431E" w:rsidRDefault="0002431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421D" w14:textId="7D906705" w:rsidR="00747FA2" w:rsidRDefault="00747FA2">
    <w:pPr>
      <w:pStyle w:val="a9"/>
      <w:jc w:val="both"/>
    </w:pPr>
    <w:r>
      <w:rPr>
        <w:rFonts w:hint="eastAsia"/>
      </w:rPr>
      <w:t>18</w:t>
    </w:r>
    <w:r>
      <w:rPr>
        <w:rFonts w:hint="eastAsia"/>
      </w:rPr>
      <w:t>级计算机科学与技术专业</w:t>
    </w:r>
    <w:r w:rsidR="003449A6">
      <w:rPr>
        <w:rFonts w:hint="eastAsia"/>
        <w:lang w:eastAsia="zh-CN"/>
      </w:rPr>
      <w:t>2</w:t>
    </w:r>
    <w:r>
      <w:rPr>
        <w:rFonts w:hint="eastAsia"/>
      </w:rPr>
      <w:t>班姓名：</w:t>
    </w:r>
    <w:r>
      <w:rPr>
        <w:rFonts w:hint="eastAsia"/>
      </w:rPr>
      <w:t xml:space="preserve"> </w:t>
    </w:r>
    <w:r w:rsidR="003449A6">
      <w:rPr>
        <w:rFonts w:hint="eastAsia"/>
        <w:lang w:eastAsia="zh-CN"/>
      </w:rPr>
      <w:t>杜宝敏</w:t>
    </w:r>
    <w:r w:rsidR="003449A6">
      <w:rPr>
        <w:rFonts w:hint="eastAsia"/>
        <w:lang w:eastAsia="zh-CN"/>
      </w:rPr>
      <w:t xml:space="preserve"> </w:t>
    </w:r>
    <w:r w:rsidR="003449A6">
      <w:rPr>
        <w:lang w:eastAsia="zh-CN"/>
      </w:rPr>
      <w:t>202110620236</w:t>
    </w:r>
    <w:r w:rsidR="003449A6">
      <w:rPr>
        <w:rFonts w:hint="eastAsia"/>
        <w:lang w:eastAsia="zh-CN"/>
      </w:rPr>
      <w:t>姓名</w:t>
    </w:r>
    <w:r>
      <w:rPr>
        <w:rFonts w:hint="eastAsia"/>
      </w:rPr>
      <w:t>：</w:t>
    </w:r>
    <w:proofErr w:type="spellStart"/>
    <w:r w:rsidR="003449A6">
      <w:rPr>
        <w:rFonts w:hint="eastAsia"/>
        <w:lang w:eastAsia="zh-CN"/>
      </w:rPr>
      <w:t>孙文昊</w:t>
    </w:r>
    <w:proofErr w:type="spellEnd"/>
    <w:r w:rsidR="003449A6">
      <w:rPr>
        <w:rFonts w:hint="eastAsia"/>
        <w:lang w:eastAsia="zh-CN"/>
      </w:rPr>
      <w:t xml:space="preserve"> </w:t>
    </w:r>
    <w:r w:rsidR="003449A6">
      <w:rPr>
        <w:lang w:eastAsia="zh-CN"/>
      </w:rPr>
      <w:t>202110620207</w:t>
    </w:r>
    <w:r>
      <w:rPr>
        <w:rFonts w:hint="eastAsia"/>
      </w:rPr>
      <w:t xml:space="preserve"> </w:t>
    </w:r>
    <w:r w:rsidR="0002431E">
      <w:rPr>
        <w:rFonts w:hint="eastAsia"/>
        <w:lang w:eastAsia="zh-CN"/>
      </w:rPr>
      <w:t>姓名：周涵</w:t>
    </w:r>
    <w:r w:rsidR="0002431E">
      <w:rPr>
        <w:rFonts w:hint="eastAsia"/>
        <w:lang w:eastAsia="zh-CN"/>
      </w:rPr>
      <w:t>2</w:t>
    </w:r>
    <w:r w:rsidR="0002431E">
      <w:rPr>
        <w:lang w:eastAsia="zh-CN"/>
      </w:rPr>
      <w:t>02110620235</w:t>
    </w:r>
    <w:r>
      <w:rPr>
        <w:rFonts w:hint="eastAsia"/>
      </w:rP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7FDF" w14:textId="77777777" w:rsidR="0002431E" w:rsidRDefault="0002431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020647"/>
    <w:multiLevelType w:val="singleLevel"/>
    <w:tmpl w:val="8B02064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9F75FE"/>
    <w:multiLevelType w:val="hybridMultilevel"/>
    <w:tmpl w:val="AC68B8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5577F8A"/>
    <w:multiLevelType w:val="hybridMultilevel"/>
    <w:tmpl w:val="3948E83C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3" w15:restartNumberingAfterBreak="0">
    <w:nsid w:val="22927E0E"/>
    <w:multiLevelType w:val="hybridMultilevel"/>
    <w:tmpl w:val="723E10AE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971536"/>
    <w:multiLevelType w:val="hybridMultilevel"/>
    <w:tmpl w:val="B95232E2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FC7111"/>
    <w:multiLevelType w:val="hybridMultilevel"/>
    <w:tmpl w:val="B9BCFD8A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6" w15:restartNumberingAfterBreak="0">
    <w:nsid w:val="2FBB5674"/>
    <w:multiLevelType w:val="hybridMultilevel"/>
    <w:tmpl w:val="826043AE"/>
    <w:lvl w:ilvl="0" w:tplc="B7B08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18552D"/>
    <w:multiLevelType w:val="hybridMultilevel"/>
    <w:tmpl w:val="EEAE4FEC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502F59"/>
    <w:multiLevelType w:val="hybridMultilevel"/>
    <w:tmpl w:val="39C6F486"/>
    <w:lvl w:ilvl="0" w:tplc="DD1C01C0">
      <w:start w:val="1"/>
      <w:numFmt w:val="none"/>
      <w:lvlText w:val="%1（2）"/>
      <w:lvlJc w:val="left"/>
      <w:pPr>
        <w:ind w:left="16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8E4C1F"/>
    <w:multiLevelType w:val="hybridMultilevel"/>
    <w:tmpl w:val="BF0EF268"/>
    <w:lvl w:ilvl="0" w:tplc="9B187D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016617"/>
    <w:multiLevelType w:val="hybridMultilevel"/>
    <w:tmpl w:val="6D0C05C6"/>
    <w:lvl w:ilvl="0" w:tplc="F2D0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B70264"/>
    <w:multiLevelType w:val="hybridMultilevel"/>
    <w:tmpl w:val="B34CF8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026A4A"/>
    <w:multiLevelType w:val="hybridMultilevel"/>
    <w:tmpl w:val="F1A84D82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B4D1997"/>
    <w:multiLevelType w:val="hybridMultilevel"/>
    <w:tmpl w:val="0D3ACCB6"/>
    <w:lvl w:ilvl="0" w:tplc="27B823C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2F2"/>
    <w:rsid w:val="00007D88"/>
    <w:rsid w:val="000146C0"/>
    <w:rsid w:val="0002431E"/>
    <w:rsid w:val="0003299E"/>
    <w:rsid w:val="00054918"/>
    <w:rsid w:val="000571BB"/>
    <w:rsid w:val="00062BFF"/>
    <w:rsid w:val="0008460B"/>
    <w:rsid w:val="000B04DA"/>
    <w:rsid w:val="000D364B"/>
    <w:rsid w:val="001435C0"/>
    <w:rsid w:val="00152DEE"/>
    <w:rsid w:val="00172A27"/>
    <w:rsid w:val="001C624E"/>
    <w:rsid w:val="001F490E"/>
    <w:rsid w:val="00210507"/>
    <w:rsid w:val="00215CE2"/>
    <w:rsid w:val="00281AEB"/>
    <w:rsid w:val="00293E4A"/>
    <w:rsid w:val="002A6EBC"/>
    <w:rsid w:val="002B211E"/>
    <w:rsid w:val="002C134A"/>
    <w:rsid w:val="002C658F"/>
    <w:rsid w:val="002E04AD"/>
    <w:rsid w:val="003005FF"/>
    <w:rsid w:val="00337DBE"/>
    <w:rsid w:val="00340E03"/>
    <w:rsid w:val="003449A6"/>
    <w:rsid w:val="0035736E"/>
    <w:rsid w:val="00362EE4"/>
    <w:rsid w:val="00370489"/>
    <w:rsid w:val="00385934"/>
    <w:rsid w:val="003876DB"/>
    <w:rsid w:val="00394F9D"/>
    <w:rsid w:val="00397482"/>
    <w:rsid w:val="003A442A"/>
    <w:rsid w:val="003B4684"/>
    <w:rsid w:val="003E753B"/>
    <w:rsid w:val="003F1A49"/>
    <w:rsid w:val="004210C4"/>
    <w:rsid w:val="00422378"/>
    <w:rsid w:val="004258A9"/>
    <w:rsid w:val="004268EA"/>
    <w:rsid w:val="00441A20"/>
    <w:rsid w:val="0048190C"/>
    <w:rsid w:val="004C2C4E"/>
    <w:rsid w:val="004C7413"/>
    <w:rsid w:val="004D07FB"/>
    <w:rsid w:val="004F5F48"/>
    <w:rsid w:val="0050052A"/>
    <w:rsid w:val="0051025B"/>
    <w:rsid w:val="00522919"/>
    <w:rsid w:val="00526563"/>
    <w:rsid w:val="005B0894"/>
    <w:rsid w:val="00617E7D"/>
    <w:rsid w:val="00631A64"/>
    <w:rsid w:val="00637449"/>
    <w:rsid w:val="00653009"/>
    <w:rsid w:val="006718A0"/>
    <w:rsid w:val="00674C39"/>
    <w:rsid w:val="00685F6D"/>
    <w:rsid w:val="00720ABE"/>
    <w:rsid w:val="00747FA2"/>
    <w:rsid w:val="00755F02"/>
    <w:rsid w:val="00774329"/>
    <w:rsid w:val="007A2720"/>
    <w:rsid w:val="007A5D84"/>
    <w:rsid w:val="007E13FF"/>
    <w:rsid w:val="007F16B9"/>
    <w:rsid w:val="00850A11"/>
    <w:rsid w:val="00855EF6"/>
    <w:rsid w:val="008610E5"/>
    <w:rsid w:val="008879CC"/>
    <w:rsid w:val="008924D2"/>
    <w:rsid w:val="008927D0"/>
    <w:rsid w:val="00894FA8"/>
    <w:rsid w:val="008A0ACE"/>
    <w:rsid w:val="008A356F"/>
    <w:rsid w:val="008A48A1"/>
    <w:rsid w:val="008F3031"/>
    <w:rsid w:val="008F6D01"/>
    <w:rsid w:val="00904D7C"/>
    <w:rsid w:val="00914D28"/>
    <w:rsid w:val="00960A58"/>
    <w:rsid w:val="009628F1"/>
    <w:rsid w:val="009D4527"/>
    <w:rsid w:val="009F3C20"/>
    <w:rsid w:val="00A01E00"/>
    <w:rsid w:val="00A7462C"/>
    <w:rsid w:val="00A855D5"/>
    <w:rsid w:val="00A93905"/>
    <w:rsid w:val="00AA676B"/>
    <w:rsid w:val="00AC49D2"/>
    <w:rsid w:val="00B04E23"/>
    <w:rsid w:val="00B10D29"/>
    <w:rsid w:val="00B47DD9"/>
    <w:rsid w:val="00B7474A"/>
    <w:rsid w:val="00BA3C0F"/>
    <w:rsid w:val="00BC0A0D"/>
    <w:rsid w:val="00BD2C11"/>
    <w:rsid w:val="00BF6CC6"/>
    <w:rsid w:val="00C16C77"/>
    <w:rsid w:val="00C42343"/>
    <w:rsid w:val="00C45D85"/>
    <w:rsid w:val="00C66474"/>
    <w:rsid w:val="00CB4CE1"/>
    <w:rsid w:val="00CC76FD"/>
    <w:rsid w:val="00CF0B92"/>
    <w:rsid w:val="00D52F2D"/>
    <w:rsid w:val="00D57017"/>
    <w:rsid w:val="00DC2724"/>
    <w:rsid w:val="00DC7A41"/>
    <w:rsid w:val="00DE021C"/>
    <w:rsid w:val="00DE07AC"/>
    <w:rsid w:val="00DF1DEB"/>
    <w:rsid w:val="00E16C5D"/>
    <w:rsid w:val="00E2334E"/>
    <w:rsid w:val="00E8507B"/>
    <w:rsid w:val="00E95C6A"/>
    <w:rsid w:val="00ED65AF"/>
    <w:rsid w:val="00EE2EEE"/>
    <w:rsid w:val="00F023F3"/>
    <w:rsid w:val="00F5076D"/>
    <w:rsid w:val="00F52F96"/>
    <w:rsid w:val="00F734F6"/>
    <w:rsid w:val="00F81F0C"/>
    <w:rsid w:val="00FB629B"/>
    <w:rsid w:val="00FC7CFA"/>
    <w:rsid w:val="00FD6CC6"/>
    <w:rsid w:val="168D5EC5"/>
    <w:rsid w:val="1859701C"/>
    <w:rsid w:val="2E6954D2"/>
    <w:rsid w:val="51830664"/>
    <w:rsid w:val="61016114"/>
    <w:rsid w:val="716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E36BC"/>
  <w15:chartTrackingRefBased/>
  <w15:docId w15:val="{9C5E5810-4209-2D48-8EF7-951FC433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p0CharChar">
    <w:name w:val="p0 Char Char"/>
    <w:link w:val="p0"/>
    <w:rPr>
      <w:rFonts w:eastAsia="宋体"/>
      <w:sz w:val="21"/>
      <w:szCs w:val="21"/>
      <w:lang w:val="en-US" w:eastAsia="zh-CN" w:bidi="ar-SA"/>
    </w:rPr>
  </w:style>
  <w:style w:type="character" w:customStyle="1" w:styleId="a4">
    <w:name w:val="标题 字符"/>
    <w:link w:val="a5"/>
    <w:rPr>
      <w:rFonts w:ascii="Cambria" w:hAnsi="Cambria"/>
      <w:b/>
      <w:bCs/>
      <w:kern w:val="2"/>
      <w:sz w:val="32"/>
      <w:szCs w:val="32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character" w:customStyle="1" w:styleId="aa">
    <w:name w:val="批注框文本 字符"/>
    <w:link w:val="ab"/>
    <w:uiPriority w:val="99"/>
    <w:semiHidden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  <w:lang w:val="x-none" w:eastAsia="x-none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p0">
    <w:name w:val="p0"/>
    <w:basedOn w:val="a"/>
    <w:link w:val="p0CharChar"/>
    <w:pPr>
      <w:widowControl/>
    </w:pPr>
    <w:rPr>
      <w:kern w:val="0"/>
      <w:szCs w:val="21"/>
    </w:rPr>
  </w:style>
  <w:style w:type="paragraph" w:styleId="ac">
    <w:name w:val="Normal (Web)"/>
    <w:basedOn w:val="a"/>
    <w:uiPriority w:val="99"/>
    <w:semiHidden/>
    <w:unhideWhenUsed/>
    <w:rsid w:val="003A44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unhideWhenUsed/>
    <w:rsid w:val="00394F9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4F9D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E95C6A"/>
    <w:pPr>
      <w:ind w:firstLineChars="200" w:firstLine="420"/>
    </w:pPr>
  </w:style>
  <w:style w:type="table" w:styleId="af0">
    <w:name w:val="Table Grid"/>
    <w:basedOn w:val="a1"/>
    <w:uiPriority w:val="59"/>
    <w:rsid w:val="003F1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79DDC-E863-EF4B-A532-051C1DAE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348</Words>
  <Characters>1990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Lenovo (Beijing) Limited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Lenovo User</dc:creator>
  <cp:keywords/>
  <cp:lastModifiedBy>13662</cp:lastModifiedBy>
  <cp:revision>37</cp:revision>
  <cp:lastPrinted>2018-02-07T01:24:00Z</cp:lastPrinted>
  <dcterms:created xsi:type="dcterms:W3CDTF">2021-11-26T12:22:00Z</dcterms:created>
  <dcterms:modified xsi:type="dcterms:W3CDTF">2021-12-03T07:09:00Z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