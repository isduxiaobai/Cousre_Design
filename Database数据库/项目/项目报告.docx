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FA67" w14:textId="77777777" w:rsidR="00747FA2" w:rsidRDefault="00747FA2"/>
    <w:p w14:paraId="539C490A" w14:textId="77777777" w:rsidR="00747FA2" w:rsidRDefault="00C45D85">
      <w:pPr>
        <w:jc w:val="center"/>
        <w:rPr>
          <w:rFonts w:ascii="隶书" w:eastAsia="隶书"/>
          <w:sz w:val="52"/>
          <w:szCs w:val="52"/>
        </w:rPr>
      </w:pPr>
      <w:r>
        <w:rPr>
          <w:noProof/>
          <w:color w:val="000000"/>
        </w:rPr>
        <w:drawing>
          <wp:inline distT="0" distB="0" distL="0" distR="0" wp14:anchorId="20190A95" wp14:editId="7BB7A867">
            <wp:extent cx="1325880" cy="1150620"/>
            <wp:effectExtent l="0" t="0" r="0" b="0"/>
            <wp:docPr id="1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4730D" wp14:editId="3E7E8879">
            <wp:extent cx="3893820" cy="1165860"/>
            <wp:effectExtent l="0" t="0" r="0" b="0"/>
            <wp:docPr id="2" name="图片 1" descr="Sdyu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dyuo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D5C8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0DD828A2" w14:textId="77777777" w:rsidR="00747FA2" w:rsidRDefault="00747FA2">
      <w:pPr>
        <w:spacing w:line="360" w:lineRule="auto"/>
        <w:jc w:val="center"/>
        <w:rPr>
          <w:rFonts w:eastAsia="隶书"/>
          <w:b/>
          <w:sz w:val="72"/>
          <w:szCs w:val="72"/>
        </w:rPr>
      </w:pPr>
      <w:r>
        <w:rPr>
          <w:rFonts w:eastAsia="隶书" w:hint="eastAsia"/>
          <w:b/>
          <w:sz w:val="72"/>
          <w:szCs w:val="72"/>
        </w:rPr>
        <w:t>数据库原理与应用实验</w:t>
      </w:r>
    </w:p>
    <w:p w14:paraId="389B9390" w14:textId="56E9F8DC" w:rsidR="00747FA2" w:rsidRDefault="00522919">
      <w:pPr>
        <w:spacing w:line="360" w:lineRule="auto"/>
        <w:jc w:val="center"/>
        <w:rPr>
          <w:rFonts w:eastAsia="隶书"/>
          <w:b/>
          <w:sz w:val="52"/>
          <w:szCs w:val="52"/>
        </w:rPr>
      </w:pPr>
      <w:r>
        <w:rPr>
          <w:rFonts w:eastAsia="隶书" w:hint="eastAsia"/>
          <w:b/>
          <w:sz w:val="52"/>
          <w:szCs w:val="52"/>
        </w:rPr>
        <w:t>教务排课管理</w:t>
      </w:r>
      <w:r w:rsidR="009F3C20">
        <w:rPr>
          <w:rFonts w:eastAsia="隶书" w:hint="eastAsia"/>
          <w:b/>
          <w:sz w:val="52"/>
          <w:szCs w:val="52"/>
        </w:rPr>
        <w:t>系统</w:t>
      </w:r>
    </w:p>
    <w:p w14:paraId="4378C471" w14:textId="77777777" w:rsidR="00747FA2" w:rsidRDefault="00747FA2">
      <w:pPr>
        <w:spacing w:line="360" w:lineRule="auto"/>
        <w:jc w:val="center"/>
        <w:rPr>
          <w:b/>
          <w:sz w:val="52"/>
          <w:szCs w:val="52"/>
        </w:rPr>
      </w:pPr>
    </w:p>
    <w:p w14:paraId="0B1507AF" w14:textId="77777777" w:rsidR="00747FA2" w:rsidRDefault="009F3C20">
      <w:pPr>
        <w:spacing w:line="360" w:lineRule="auto"/>
        <w:jc w:val="center"/>
        <w:rPr>
          <w:b/>
          <w:sz w:val="24"/>
        </w:rPr>
      </w:pPr>
      <w:r>
        <w:rPr>
          <w:rFonts w:eastAsia="楷体_GB2312" w:hint="eastAsia"/>
          <w:sz w:val="40"/>
          <w:szCs w:val="40"/>
          <w:u w:val="single"/>
        </w:rPr>
        <w:t>20</w:t>
      </w:r>
      <w:r w:rsidR="00DC7A41">
        <w:rPr>
          <w:rFonts w:eastAsia="楷体_GB2312" w:hint="eastAsia"/>
          <w:sz w:val="40"/>
          <w:szCs w:val="40"/>
          <w:u w:val="single"/>
        </w:rPr>
        <w:t>21</w:t>
      </w:r>
      <w:r w:rsidR="00747FA2">
        <w:rPr>
          <w:rFonts w:eastAsia="楷体_GB2312" w:hint="eastAsia"/>
          <w:sz w:val="40"/>
          <w:szCs w:val="40"/>
          <w:u w:val="single"/>
        </w:rPr>
        <w:t>-20</w:t>
      </w:r>
      <w:r>
        <w:rPr>
          <w:rFonts w:eastAsia="楷体_GB2312" w:hint="eastAsia"/>
          <w:sz w:val="40"/>
          <w:szCs w:val="40"/>
          <w:u w:val="single"/>
        </w:rPr>
        <w:t>2</w:t>
      </w:r>
      <w:r w:rsidR="00DC7A41">
        <w:rPr>
          <w:rFonts w:eastAsia="楷体_GB2312" w:hint="eastAsia"/>
          <w:sz w:val="40"/>
          <w:szCs w:val="40"/>
          <w:u w:val="single"/>
        </w:rPr>
        <w:t>2</w:t>
      </w:r>
      <w:r w:rsidR="00747FA2">
        <w:rPr>
          <w:rFonts w:eastAsia="楷体_GB2312" w:hint="eastAsia"/>
          <w:sz w:val="40"/>
          <w:szCs w:val="40"/>
          <w:u w:val="single"/>
        </w:rPr>
        <w:t xml:space="preserve">  </w:t>
      </w:r>
      <w:r w:rsidR="00747FA2">
        <w:rPr>
          <w:rFonts w:eastAsia="楷体_GB2312" w:hint="eastAsia"/>
          <w:sz w:val="40"/>
          <w:szCs w:val="40"/>
        </w:rPr>
        <w:t>学年</w:t>
      </w:r>
      <w:r w:rsidR="00747FA2">
        <w:rPr>
          <w:rFonts w:eastAsia="楷体_GB2312" w:hint="eastAsia"/>
          <w:sz w:val="40"/>
          <w:szCs w:val="40"/>
        </w:rPr>
        <w:t xml:space="preserve">  </w:t>
      </w:r>
      <w:r w:rsidR="00747FA2">
        <w:rPr>
          <w:rFonts w:eastAsia="楷体_GB2312" w:hint="eastAsia"/>
          <w:sz w:val="40"/>
          <w:szCs w:val="40"/>
        </w:rPr>
        <w:t>第</w:t>
      </w:r>
      <w:r w:rsidR="00747FA2">
        <w:rPr>
          <w:rFonts w:eastAsia="楷体_GB2312" w:hint="eastAsia"/>
          <w:sz w:val="40"/>
          <w:szCs w:val="40"/>
          <w:u w:val="single"/>
        </w:rPr>
        <w:t xml:space="preserve"> 1 </w:t>
      </w:r>
      <w:r w:rsidR="00747FA2">
        <w:rPr>
          <w:rFonts w:eastAsia="楷体_GB2312" w:hint="eastAsia"/>
          <w:sz w:val="40"/>
          <w:szCs w:val="40"/>
        </w:rPr>
        <w:t>学期</w:t>
      </w:r>
    </w:p>
    <w:p w14:paraId="40D475E1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31BB0025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6E016940" w14:textId="77777777" w:rsidR="00747FA2" w:rsidRDefault="00747FA2">
      <w:pPr>
        <w:spacing w:line="360" w:lineRule="auto"/>
        <w:jc w:val="center"/>
        <w:rPr>
          <w:b/>
          <w:sz w:val="24"/>
        </w:rPr>
      </w:pPr>
    </w:p>
    <w:p w14:paraId="472FA5F9" w14:textId="77777777" w:rsidR="00747FA2" w:rsidRDefault="00747FA2">
      <w:pPr>
        <w:spacing w:line="36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747FA2" w14:paraId="59CAF6ED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09FF26B0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BF0A0" w14:textId="77777777" w:rsidR="00747FA2" w:rsidRDefault="00747FA2">
            <w:pPr>
              <w:snapToGrid w:val="0"/>
              <w:spacing w:line="360" w:lineRule="auto"/>
              <w:ind w:firstLineChars="400" w:firstLine="128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信息工程学院</w:t>
            </w:r>
          </w:p>
        </w:tc>
      </w:tr>
      <w:tr w:rsidR="00747FA2" w14:paraId="4CF3C424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5A6FC2E7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C950BD6" w14:textId="09D9149E" w:rsidR="00747FA2" w:rsidRDefault="00747FA2">
            <w:pPr>
              <w:snapToGrid w:val="0"/>
              <w:spacing w:line="360" w:lineRule="auto"/>
              <w:ind w:firstLineChars="150" w:firstLine="480"/>
              <w:rPr>
                <w:sz w:val="32"/>
                <w:szCs w:val="32"/>
              </w:rPr>
            </w:pPr>
          </w:p>
        </w:tc>
      </w:tr>
      <w:tr w:rsidR="00747FA2" w14:paraId="1F17807E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3EB88A25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8988AF4" w14:textId="67F8A300" w:rsidR="00747FA2" w:rsidRDefault="00747FA2" w:rsidP="00A855D5">
            <w:pPr>
              <w:snapToGrid w:val="0"/>
              <w:spacing w:line="360" w:lineRule="auto"/>
              <w:ind w:firstLineChars="550" w:firstLine="1760"/>
              <w:rPr>
                <w:sz w:val="32"/>
                <w:szCs w:val="32"/>
              </w:rPr>
            </w:pPr>
          </w:p>
        </w:tc>
      </w:tr>
      <w:tr w:rsidR="00747FA2" w14:paraId="5511F18F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63A9310C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CCB79F1" w14:textId="4F25038E" w:rsidR="00747FA2" w:rsidRPr="007A2720" w:rsidRDefault="00747FA2" w:rsidP="00C45D85">
            <w:pPr>
              <w:snapToGrid w:val="0"/>
              <w:spacing w:line="360" w:lineRule="auto"/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747FA2" w14:paraId="6A32978B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2C6CE114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80385D8" w14:textId="5A063A5F" w:rsidR="0002431E" w:rsidRPr="007A2720" w:rsidRDefault="0002431E" w:rsidP="00C45D85">
            <w:pPr>
              <w:snapToGrid w:val="0"/>
              <w:spacing w:line="360" w:lineRule="auto"/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02431E" w14:paraId="2F401EA6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01016240" w14:textId="5E395779" w:rsidR="0002431E" w:rsidRDefault="0002431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D22E88C" w14:textId="3BFA3BE8" w:rsidR="0002431E" w:rsidRDefault="0002431E" w:rsidP="00C45D85">
            <w:pPr>
              <w:snapToGrid w:val="0"/>
              <w:spacing w:line="360" w:lineRule="auto"/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747FA2" w14:paraId="373028AB" w14:textId="77777777">
        <w:trPr>
          <w:trHeight w:hRule="exact" w:val="680"/>
          <w:jc w:val="center"/>
        </w:trPr>
        <w:tc>
          <w:tcPr>
            <w:tcW w:w="1908" w:type="dxa"/>
            <w:vAlign w:val="bottom"/>
          </w:tcPr>
          <w:p w14:paraId="31EC94CD" w14:textId="77777777" w:rsidR="00747FA2" w:rsidRDefault="00747FA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任课教师：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C154620" w14:textId="48921A48" w:rsidR="00747FA2" w:rsidRDefault="00747FA2">
            <w:pPr>
              <w:snapToGrid w:val="0"/>
              <w:spacing w:line="600" w:lineRule="auto"/>
              <w:ind w:firstLineChars="600" w:firstLine="1920"/>
              <w:rPr>
                <w:sz w:val="32"/>
                <w:szCs w:val="32"/>
              </w:rPr>
            </w:pPr>
          </w:p>
        </w:tc>
      </w:tr>
    </w:tbl>
    <w:p w14:paraId="4D95094D" w14:textId="77777777" w:rsidR="00747FA2" w:rsidRDefault="00747FA2"/>
    <w:p w14:paraId="6992BF5D" w14:textId="77777777" w:rsidR="00747FA2" w:rsidRDefault="00747FA2"/>
    <w:p w14:paraId="3DC43E4F" w14:textId="77777777" w:rsidR="00747FA2" w:rsidRDefault="00747FA2"/>
    <w:p w14:paraId="2C972947" w14:textId="77777777" w:rsidR="00747FA2" w:rsidRDefault="00747FA2"/>
    <w:p w14:paraId="3E1754B2" w14:textId="06B0609A" w:rsidR="00747FA2" w:rsidRDefault="00747FA2">
      <w:pPr>
        <w:jc w:val="center"/>
        <w:rPr>
          <w:sz w:val="32"/>
          <w:szCs w:val="21"/>
        </w:rPr>
      </w:pPr>
      <w:r>
        <w:rPr>
          <w:rFonts w:hint="eastAsia"/>
          <w:sz w:val="32"/>
          <w:szCs w:val="21"/>
        </w:rPr>
        <w:lastRenderedPageBreak/>
        <w:t>信息工程学院制</w:t>
      </w:r>
    </w:p>
    <w:p w14:paraId="2885614F" w14:textId="35E2D844" w:rsidR="00CF0B92" w:rsidRDefault="00CF0B92" w:rsidP="00720ABE">
      <w:pPr>
        <w:widowControl/>
        <w:numPr>
          <w:ilvl w:val="0"/>
          <w:numId w:val="5"/>
        </w:numPr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b/>
          <w:bCs/>
          <w:color w:val="000000"/>
          <w:kern w:val="0"/>
          <w:sz w:val="24"/>
        </w:rPr>
        <w:t>需求分析</w:t>
      </w:r>
    </w:p>
    <w:p w14:paraId="237B753F" w14:textId="79658730" w:rsidR="002E04AD" w:rsidRPr="002E04AD" w:rsidRDefault="002E04AD" w:rsidP="00720ABE">
      <w:pPr>
        <w:widowControl/>
        <w:spacing w:line="400" w:lineRule="exact"/>
        <w:ind w:left="360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排课管理系统需要实现对学校教师、教室、班级、及课程的信息管理，对高校排课</w:t>
      </w:r>
      <w:r>
        <w:rPr>
          <w:rFonts w:ascii="宋体" w:hAnsi="宋体" w:cs="宋体" w:hint="eastAsia"/>
          <w:color w:val="000000"/>
          <w:kern w:val="0"/>
          <w:sz w:val="24"/>
        </w:rPr>
        <w:t>进行</w:t>
      </w:r>
      <w:r w:rsidRPr="002E04AD">
        <w:rPr>
          <w:rFonts w:ascii="宋体" w:hAnsi="宋体" w:cs="宋体" w:hint="eastAsia"/>
          <w:color w:val="000000"/>
          <w:kern w:val="0"/>
          <w:sz w:val="24"/>
        </w:rPr>
        <w:t>管理，主要实现如下的一些功能：</w:t>
      </w:r>
    </w:p>
    <w:p w14:paraId="08B687FC" w14:textId="2F07B456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班级各种信息的输入，包括班级号，班级名称，班级人数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4DAE7ED7" w14:textId="559E032F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教师各种信息的输入，包括教师号，教师姓名，职称，性别</w:t>
      </w:r>
    </w:p>
    <w:p w14:paraId="7F3F8385" w14:textId="0554FCFE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学校课程的增加，删除，修改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63CC27F4" w14:textId="762D179C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学校课程计划的制定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030ED161" w14:textId="19B6D5BF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检测指定教师、指定节次是否有课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45AA7A3B" w14:textId="33308B30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生成指定班级的课程表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14:paraId="402D1A76" w14:textId="42AEAC4C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生成指定老师的课程表；</w:t>
      </w:r>
    </w:p>
    <w:p w14:paraId="0A8BF280" w14:textId="28F6E95F" w:rsidR="002E04AD" w:rsidRPr="002E04AD" w:rsidRDefault="002E04AD" w:rsidP="00720ABE">
      <w:pPr>
        <w:widowControl/>
        <w:numPr>
          <w:ilvl w:val="0"/>
          <w:numId w:val="6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color w:val="000000"/>
          <w:kern w:val="0"/>
          <w:sz w:val="24"/>
        </w:rPr>
        <w:t>生成指定学生的课程表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03B32CFC" w14:textId="4461D1C3" w:rsidR="003A442A" w:rsidRPr="007A5D84" w:rsidRDefault="003A442A" w:rsidP="00720ABE">
      <w:pPr>
        <w:widowControl/>
        <w:numPr>
          <w:ilvl w:val="0"/>
          <w:numId w:val="5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b/>
          <w:bCs/>
          <w:color w:val="000000"/>
          <w:kern w:val="0"/>
          <w:sz w:val="24"/>
        </w:rPr>
        <w:t>概念结构设计</w:t>
      </w:r>
      <w:r w:rsidRPr="00CF0B92">
        <w:rPr>
          <w:rFonts w:ascii="宋体" w:hAnsi="宋体" w:cs="宋体" w:hint="eastAsia"/>
          <w:bCs/>
          <w:color w:val="000000"/>
          <w:kern w:val="0"/>
          <w:sz w:val="24"/>
        </w:rPr>
        <w:t>：</w:t>
      </w:r>
    </w:p>
    <w:p w14:paraId="652F00E7" w14:textId="40EC2495" w:rsidR="00394F9D" w:rsidRDefault="00394F9D" w:rsidP="00720ABE">
      <w:pPr>
        <w:widowControl/>
        <w:numPr>
          <w:ilvl w:val="0"/>
          <w:numId w:val="7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CF0B92">
        <w:rPr>
          <w:rFonts w:ascii="宋体" w:hAnsi="宋体" w:cs="宋体" w:hint="eastAsia"/>
          <w:color w:val="000000"/>
          <w:kern w:val="0"/>
          <w:sz w:val="24"/>
        </w:rPr>
        <w:t>实体、联系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</w:p>
    <w:p w14:paraId="43FE50E1" w14:textId="1F9C89D8" w:rsidR="00394F9D" w:rsidRPr="00394F9D" w:rsidRDefault="00394F9D" w:rsidP="00720ABE">
      <w:pPr>
        <w:widowControl/>
        <w:spacing w:line="400" w:lineRule="exact"/>
        <w:ind w:left="1259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排课管理系统涉及的实体有4个，分别是学生、班级、教师、课程。</w:t>
      </w:r>
    </w:p>
    <w:p w14:paraId="3608F6B1" w14:textId="589AF56F" w:rsidR="00394F9D" w:rsidRP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其中班级与学生是一对多的关系；</w:t>
      </w:r>
    </w:p>
    <w:p w14:paraId="64196A54" w14:textId="4BC6784B" w:rsidR="00394F9D" w:rsidRP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班级与课程是多对多的关系；</w:t>
      </w:r>
    </w:p>
    <w:p w14:paraId="2CB82D04" w14:textId="1801AE57" w:rsidR="00394F9D" w:rsidRP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班级与教师是多对多的关系；</w:t>
      </w:r>
    </w:p>
    <w:p w14:paraId="6357EA27" w14:textId="0F489EDC" w:rsidR="00394F9D" w:rsidRDefault="00394F9D" w:rsidP="00720ABE">
      <w:pPr>
        <w:widowControl/>
        <w:numPr>
          <w:ilvl w:val="0"/>
          <w:numId w:val="11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课程与教师是多对多的关系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70030E66" w14:textId="24803803" w:rsidR="00394F9D" w:rsidRDefault="00394F9D" w:rsidP="00720ABE">
      <w:pPr>
        <w:widowControl/>
        <w:spacing w:line="400" w:lineRule="exact"/>
        <w:ind w:firstLine="42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（2）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CF0B92">
        <w:rPr>
          <w:rFonts w:ascii="宋体" w:hAnsi="宋体" w:cs="宋体" w:hint="eastAsia"/>
          <w:color w:val="000000"/>
          <w:kern w:val="0"/>
          <w:sz w:val="24"/>
        </w:rPr>
        <w:t>实体和联系的属性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</w:p>
    <w:p w14:paraId="41D0C899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学生具有4个属性：学生ID、姓名、性别、班级ID。学生ID是主键，班级ID是外键。</w:t>
      </w:r>
    </w:p>
    <w:p w14:paraId="01AC7ABD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教师具有4个属性：教师ID、姓名、性别、年龄。教师ID是主键。</w:t>
      </w:r>
    </w:p>
    <w:p w14:paraId="50ED6061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班级具有2个属性：班级ID、班级名称。班级ID是主键。</w:t>
      </w:r>
    </w:p>
    <w:p w14:paraId="3D973A2A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课程具有2个属性：课程ID、课程名称。课程ID是主键。</w:t>
      </w:r>
    </w:p>
    <w:p w14:paraId="6D9F2E54" w14:textId="77777777" w:rsidR="00394F9D" w:rsidRP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联系有1个，联系也可以转换为实体。故排课产生课程表。</w:t>
      </w:r>
    </w:p>
    <w:p w14:paraId="494783DD" w14:textId="0EC13AE3" w:rsidR="00394F9D" w:rsidRDefault="00394F9D" w:rsidP="00720ABE">
      <w:pPr>
        <w:widowControl/>
        <w:numPr>
          <w:ilvl w:val="0"/>
          <w:numId w:val="12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394F9D">
        <w:rPr>
          <w:rFonts w:ascii="宋体" w:hAnsi="宋体" w:cs="宋体" w:hint="eastAsia"/>
          <w:color w:val="000000"/>
          <w:kern w:val="0"/>
          <w:sz w:val="24"/>
        </w:rPr>
        <w:t>课程表具有6个属性：班级ID、教师ID、课程ID、星期、节次、备注。星期+节次为主键，班级ID、教师ID、课程ID为外键。</w:t>
      </w:r>
    </w:p>
    <w:p w14:paraId="4EA2E772" w14:textId="633C4C81" w:rsidR="00394F9D" w:rsidRDefault="00394F9D" w:rsidP="00720ABE">
      <w:pPr>
        <w:widowControl/>
        <w:numPr>
          <w:ilvl w:val="0"/>
          <w:numId w:val="7"/>
        </w:numPr>
        <w:spacing w:line="400" w:lineRule="exact"/>
        <w:rPr>
          <w:rFonts w:ascii="宋体" w:hAnsi="宋体" w:cs="宋体"/>
          <w:color w:val="000000"/>
          <w:kern w:val="0"/>
          <w:sz w:val="24"/>
        </w:rPr>
      </w:pPr>
      <w:r w:rsidRPr="00CF0B92">
        <w:rPr>
          <w:rFonts w:ascii="宋体" w:hAnsi="宋体" w:cs="宋体" w:hint="eastAsia"/>
          <w:color w:val="000000"/>
          <w:kern w:val="0"/>
          <w:sz w:val="24"/>
        </w:rPr>
        <w:t>实体-属性图及实体-联系</w:t>
      </w:r>
      <w:r w:rsidRPr="00CF0B92">
        <w:rPr>
          <w:rFonts w:ascii="宋体" w:hAnsi="宋体"/>
          <w:color w:val="000000"/>
          <w:kern w:val="0"/>
          <w:sz w:val="24"/>
        </w:rPr>
        <w:t>E-R</w:t>
      </w:r>
      <w:r w:rsidRPr="00CF0B92">
        <w:rPr>
          <w:rFonts w:ascii="宋体" w:hAnsi="宋体" w:cs="宋体" w:hint="eastAsia"/>
          <w:color w:val="000000"/>
          <w:kern w:val="0"/>
          <w:sz w:val="24"/>
        </w:rPr>
        <w:t>图；</w:t>
      </w:r>
    </w:p>
    <w:p w14:paraId="77E718D4" w14:textId="650D0176" w:rsidR="008A356F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图</w:t>
      </w:r>
      <w:r w:rsidR="00720ABE">
        <w:rPr>
          <w:rFonts w:ascii="宋体" w:hAnsi="宋体" w:cs="宋体" w:hint="eastAsia"/>
          <w:noProof/>
          <w:color w:val="000000"/>
          <w:kern w:val="0"/>
          <w:sz w:val="24"/>
        </w:rPr>
        <w:drawing>
          <wp:anchor distT="71755" distB="71755" distL="114300" distR="114300" simplePos="0" relativeHeight="251658240" behindDoc="0" locked="0" layoutInCell="1" allowOverlap="1" wp14:anchorId="00825D3E" wp14:editId="2D0648E8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5274000" cy="3618000"/>
            <wp:effectExtent l="12700" t="12700" r="9525" b="1460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56F">
        <w:rPr>
          <w:rFonts w:ascii="宋体" w:hAnsi="宋体" w:cs="宋体" w:hint="eastAsia"/>
          <w:color w:val="000000"/>
          <w:kern w:val="0"/>
          <w:sz w:val="24"/>
        </w:rPr>
        <w:t>2</w:t>
      </w:r>
      <w:r w:rsidR="008A356F">
        <w:rPr>
          <w:rFonts w:ascii="宋体" w:hAnsi="宋体" w:cs="宋体"/>
          <w:color w:val="000000"/>
          <w:kern w:val="0"/>
          <w:sz w:val="24"/>
        </w:rPr>
        <w:t xml:space="preserve">-1 </w:t>
      </w:r>
      <w:r w:rsidR="008A356F">
        <w:rPr>
          <w:rFonts w:ascii="宋体" w:hAnsi="宋体" w:cs="宋体" w:hint="eastAsia"/>
          <w:color w:val="000000"/>
          <w:kern w:val="0"/>
          <w:sz w:val="24"/>
        </w:rPr>
        <w:t>学生实体E-R图</w:t>
      </w:r>
    </w:p>
    <w:p w14:paraId="64123BD6" w14:textId="2A8E5D5B" w:rsidR="000571BB" w:rsidRDefault="000571BB" w:rsidP="00720ABE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32A03304" w14:textId="77777777" w:rsidR="000571BB" w:rsidRDefault="000571BB" w:rsidP="00720ABE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48678306" w14:textId="644E7E18" w:rsidR="008A356F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0571BB">
        <w:rPr>
          <w:rFonts w:ascii="宋体" w:hAnsi="宋体" w:cs="宋体" w:hint="eastAsia"/>
          <w:color w:val="000000"/>
          <w:kern w:val="0"/>
          <w:sz w:val="24"/>
        </w:rPr>
        <w:t>2</w:t>
      </w:r>
      <w:r w:rsidR="000571BB">
        <w:rPr>
          <w:rFonts w:ascii="宋体" w:hAnsi="宋体" w:cs="宋体"/>
          <w:color w:val="000000"/>
          <w:kern w:val="0"/>
          <w:sz w:val="24"/>
        </w:rPr>
        <w:t>-2</w:t>
      </w:r>
      <w:r w:rsidR="000571BB">
        <w:rPr>
          <w:rFonts w:ascii="宋体" w:hAnsi="宋体" w:cs="宋体" w:hint="eastAsia"/>
          <w:color w:val="000000"/>
          <w:kern w:val="0"/>
          <w:sz w:val="24"/>
        </w:rPr>
        <w:t>班级实体E</w:t>
      </w:r>
      <w:r w:rsidR="000571BB">
        <w:rPr>
          <w:rFonts w:ascii="宋体" w:hAnsi="宋体" w:cs="宋体" w:hint="eastAsia"/>
          <w:noProof/>
          <w:color w:val="000000"/>
          <w:kern w:val="0"/>
          <w:sz w:val="24"/>
        </w:rPr>
        <w:drawing>
          <wp:anchor distT="0" distB="71755" distL="114300" distR="114300" simplePos="0" relativeHeight="251659264" behindDoc="0" locked="0" layoutInCell="1" allowOverlap="1" wp14:anchorId="2B03D291" wp14:editId="3E5C0DCD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5274000" cy="3348000"/>
            <wp:effectExtent l="12700" t="12700" r="9525" b="177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BB">
        <w:rPr>
          <w:rFonts w:ascii="宋体" w:hAnsi="宋体" w:cs="宋体"/>
          <w:color w:val="000000"/>
          <w:kern w:val="0"/>
          <w:sz w:val="24"/>
        </w:rPr>
        <w:t>-</w:t>
      </w:r>
      <w:r w:rsidR="000571BB">
        <w:rPr>
          <w:rFonts w:ascii="宋体" w:hAnsi="宋体" w:cs="宋体" w:hint="eastAsia"/>
          <w:color w:val="000000"/>
          <w:kern w:val="0"/>
          <w:sz w:val="24"/>
        </w:rPr>
        <w:t>R图</w:t>
      </w:r>
    </w:p>
    <w:p w14:paraId="6E8B6F6A" w14:textId="1A93D680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40CF9E4F" w14:textId="3F861DE2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2AC59397" w14:textId="78BBCEA9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57F41C2F" w14:textId="1DCC944D" w:rsidR="000042F2" w:rsidRDefault="000042F2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122A2094" w14:textId="44454184" w:rsidR="000042F2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9D4527">
        <w:rPr>
          <w:rFonts w:ascii="宋体" w:hAnsi="宋体" w:cs="宋体"/>
          <w:noProof/>
          <w:color w:val="000000"/>
          <w:kern w:val="0"/>
          <w:sz w:val="24"/>
        </w:rPr>
        <w:drawing>
          <wp:anchor distT="0" distB="71755" distL="114300" distR="114300" simplePos="0" relativeHeight="251660288" behindDoc="0" locked="0" layoutInCell="1" allowOverlap="1" wp14:anchorId="0C2FE592" wp14:editId="10165222">
            <wp:simplePos x="0" y="0"/>
            <wp:positionH relativeFrom="page">
              <wp:posOffset>1070810</wp:posOffset>
            </wp:positionH>
            <wp:positionV relativeFrom="paragraph">
              <wp:posOffset>-3690620</wp:posOffset>
            </wp:positionV>
            <wp:extent cx="5274000" cy="3618000"/>
            <wp:effectExtent l="12700" t="12700" r="9525" b="1460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527">
        <w:rPr>
          <w:rFonts w:ascii="宋体" w:hAnsi="宋体" w:cs="宋体" w:hint="eastAsia"/>
          <w:color w:val="000000"/>
          <w:kern w:val="0"/>
          <w:sz w:val="24"/>
        </w:rPr>
        <w:t>2</w:t>
      </w:r>
      <w:r w:rsidR="009D4527">
        <w:rPr>
          <w:rFonts w:ascii="宋体" w:hAnsi="宋体" w:cs="宋体"/>
          <w:color w:val="000000"/>
          <w:kern w:val="0"/>
          <w:sz w:val="24"/>
        </w:rPr>
        <w:t xml:space="preserve">-3 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教师实体E</w:t>
      </w:r>
      <w:r w:rsidR="009D4527">
        <w:rPr>
          <w:rFonts w:ascii="宋体" w:hAnsi="宋体" w:cs="宋体"/>
          <w:color w:val="000000"/>
          <w:kern w:val="0"/>
          <w:sz w:val="24"/>
        </w:rPr>
        <w:t>-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R图</w:t>
      </w:r>
    </w:p>
    <w:p w14:paraId="38573BC2" w14:textId="059C56E6" w:rsidR="009D4527" w:rsidRDefault="009D4527" w:rsidP="009D4527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59BE6BBA" w14:textId="77777777" w:rsidR="009D4527" w:rsidRDefault="009D4527" w:rsidP="009D4527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</w:p>
    <w:p w14:paraId="2F93F78F" w14:textId="07BEA823" w:rsidR="009D4527" w:rsidRDefault="003F1A49" w:rsidP="009D4527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9D4527">
        <w:rPr>
          <w:rFonts w:ascii="宋体" w:hAnsi="宋体" w:cs="宋体"/>
          <w:noProof/>
          <w:color w:val="000000"/>
          <w:kern w:val="0"/>
          <w:sz w:val="24"/>
        </w:rPr>
        <w:drawing>
          <wp:anchor distT="0" distB="71755" distL="114300" distR="114300" simplePos="0" relativeHeight="251661312" behindDoc="0" locked="0" layoutInCell="1" allowOverlap="1" wp14:anchorId="223DAB52" wp14:editId="62848D44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5274000" cy="3618000"/>
            <wp:effectExtent l="12700" t="12700" r="9525" b="146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527">
        <w:rPr>
          <w:rFonts w:ascii="宋体" w:hAnsi="宋体" w:cs="宋体" w:hint="eastAsia"/>
          <w:color w:val="000000"/>
          <w:kern w:val="0"/>
          <w:sz w:val="24"/>
        </w:rPr>
        <w:t>2</w:t>
      </w:r>
      <w:r w:rsidR="009D4527">
        <w:rPr>
          <w:rFonts w:ascii="宋体" w:hAnsi="宋体" w:cs="宋体"/>
          <w:color w:val="000000"/>
          <w:kern w:val="0"/>
          <w:sz w:val="24"/>
        </w:rPr>
        <w:t xml:space="preserve">-4 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课程实体E</w:t>
      </w:r>
      <w:r w:rsidR="009D4527">
        <w:rPr>
          <w:rFonts w:ascii="宋体" w:hAnsi="宋体" w:cs="宋体"/>
          <w:color w:val="000000"/>
          <w:kern w:val="0"/>
          <w:sz w:val="24"/>
        </w:rPr>
        <w:t>-</w:t>
      </w:r>
      <w:r w:rsidR="009D4527">
        <w:rPr>
          <w:rFonts w:ascii="宋体" w:hAnsi="宋体" w:cs="宋体" w:hint="eastAsia"/>
          <w:color w:val="000000"/>
          <w:kern w:val="0"/>
          <w:sz w:val="24"/>
        </w:rPr>
        <w:t>R图</w:t>
      </w:r>
    </w:p>
    <w:p w14:paraId="6AC59E30" w14:textId="56AB527E" w:rsidR="009D4527" w:rsidRDefault="009D4527" w:rsidP="00720ABE">
      <w:pPr>
        <w:widowControl/>
        <w:ind w:left="1259"/>
        <w:rPr>
          <w:rFonts w:ascii="宋体" w:hAnsi="宋体" w:cs="宋体"/>
          <w:color w:val="000000"/>
          <w:kern w:val="0"/>
          <w:sz w:val="24"/>
        </w:rPr>
      </w:pPr>
    </w:p>
    <w:p w14:paraId="4A466862" w14:textId="3B6A3AC0" w:rsidR="000042F2" w:rsidRPr="00CF0B92" w:rsidRDefault="003F1A49" w:rsidP="003F1A49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图</w:t>
      </w:r>
      <w:r w:rsidR="00007D88">
        <w:rPr>
          <w:rFonts w:ascii="宋体" w:hAnsi="宋体" w:cs="宋体"/>
          <w:noProof/>
          <w:color w:val="000000"/>
          <w:kern w:val="0"/>
          <w:sz w:val="24"/>
        </w:rPr>
        <w:drawing>
          <wp:anchor distT="0" distB="71755" distL="114300" distR="114300" simplePos="0" relativeHeight="251662336" behindDoc="0" locked="0" layoutInCell="1" allowOverlap="1" wp14:anchorId="616500B8" wp14:editId="4B7D8B3F">
            <wp:simplePos x="0" y="0"/>
            <wp:positionH relativeFrom="page">
              <wp:align>center</wp:align>
            </wp:positionH>
            <wp:positionV relativeFrom="paragraph">
              <wp:posOffset>71755</wp:posOffset>
            </wp:positionV>
            <wp:extent cx="5274000" cy="3618000"/>
            <wp:effectExtent l="12700" t="12700" r="9525" b="146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1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D88">
        <w:rPr>
          <w:rFonts w:ascii="宋体" w:hAnsi="宋体" w:cs="宋体" w:hint="eastAsia"/>
          <w:color w:val="000000"/>
          <w:kern w:val="0"/>
          <w:sz w:val="24"/>
        </w:rPr>
        <w:t>2</w:t>
      </w:r>
      <w:r w:rsidR="00007D88">
        <w:rPr>
          <w:rFonts w:ascii="宋体" w:hAnsi="宋体" w:cs="宋体"/>
          <w:color w:val="000000"/>
          <w:kern w:val="0"/>
          <w:sz w:val="24"/>
        </w:rPr>
        <w:t xml:space="preserve">-5 </w:t>
      </w:r>
      <w:r w:rsidR="00007D88">
        <w:rPr>
          <w:rFonts w:ascii="宋体" w:hAnsi="宋体" w:cs="宋体" w:hint="eastAsia"/>
          <w:color w:val="000000"/>
          <w:kern w:val="0"/>
          <w:sz w:val="24"/>
        </w:rPr>
        <w:t>E</w:t>
      </w:r>
      <w:r w:rsidR="00007D88">
        <w:rPr>
          <w:rFonts w:ascii="宋体" w:hAnsi="宋体" w:cs="宋体"/>
          <w:color w:val="000000"/>
          <w:kern w:val="0"/>
          <w:sz w:val="24"/>
        </w:rPr>
        <w:t>-R</w:t>
      </w:r>
      <w:r w:rsidR="00007D88">
        <w:rPr>
          <w:rFonts w:ascii="宋体" w:hAnsi="宋体" w:cs="宋体" w:hint="eastAsia"/>
          <w:color w:val="000000"/>
          <w:kern w:val="0"/>
          <w:sz w:val="24"/>
        </w:rPr>
        <w:t>总图</w:t>
      </w:r>
    </w:p>
    <w:p w14:paraId="5F73894F" w14:textId="6E679707" w:rsidR="00394F9D" w:rsidRDefault="003A442A" w:rsidP="00720ABE">
      <w:pPr>
        <w:widowControl/>
        <w:numPr>
          <w:ilvl w:val="0"/>
          <w:numId w:val="5"/>
        </w:numPr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  <w:r w:rsidRPr="002E04AD">
        <w:rPr>
          <w:rFonts w:ascii="宋体" w:hAnsi="宋体" w:cs="宋体" w:hint="eastAsia"/>
          <w:b/>
          <w:bCs/>
          <w:color w:val="000000"/>
          <w:kern w:val="0"/>
          <w:sz w:val="24"/>
        </w:rPr>
        <w:t>逻辑结构设计：</w:t>
      </w:r>
    </w:p>
    <w:p w14:paraId="0BD16072" w14:textId="384865BA" w:rsidR="003A442A" w:rsidRDefault="003A442A" w:rsidP="00F52F96">
      <w:pPr>
        <w:widowControl/>
        <w:spacing w:line="400" w:lineRule="exact"/>
        <w:ind w:left="360"/>
        <w:rPr>
          <w:rFonts w:ascii="宋体" w:hAnsi="宋体" w:cs="宋体"/>
          <w:color w:val="000000"/>
          <w:kern w:val="0"/>
          <w:sz w:val="24"/>
        </w:rPr>
      </w:pPr>
      <w:r w:rsidRPr="00CF0B92">
        <w:rPr>
          <w:rFonts w:ascii="宋体" w:hAnsi="宋体" w:cs="宋体" w:hint="eastAsia"/>
          <w:color w:val="000000"/>
          <w:kern w:val="0"/>
          <w:sz w:val="24"/>
        </w:rPr>
        <w:t>将</w:t>
      </w:r>
      <w:r w:rsidRPr="00CF0B92">
        <w:rPr>
          <w:rFonts w:ascii="宋体" w:hAnsi="宋体"/>
          <w:color w:val="000000"/>
          <w:kern w:val="0"/>
          <w:sz w:val="24"/>
        </w:rPr>
        <w:t>E-R</w:t>
      </w:r>
      <w:r w:rsidRPr="00CF0B92">
        <w:rPr>
          <w:rFonts w:ascii="宋体" w:hAnsi="宋体" w:cs="宋体" w:hint="eastAsia"/>
          <w:color w:val="000000"/>
          <w:kern w:val="0"/>
          <w:sz w:val="24"/>
        </w:rPr>
        <w:t>图转换成关系模式，并注明主码和外码；</w:t>
      </w:r>
    </w:p>
    <w:p w14:paraId="7699CA54" w14:textId="77777777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学生(学生ID,姓名，性别，班级ID)</w:t>
      </w:r>
    </w:p>
    <w:p w14:paraId="04F400BD" w14:textId="356B2395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班级(班级ID，班级名称)该关系属于3NF。</w:t>
      </w:r>
    </w:p>
    <w:p w14:paraId="1FCD0ED4" w14:textId="6A40D65B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教师(教师ID,性别，姓名，年龄)该关系属于3NF。</w:t>
      </w:r>
    </w:p>
    <w:p w14:paraId="18BEAF63" w14:textId="1F3AB90F" w:rsidR="00DE07AC" w:rsidRPr="00E95C6A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课程(课程ID，课程名称)该关系属于3NF。</w:t>
      </w:r>
    </w:p>
    <w:p w14:paraId="32EFFD14" w14:textId="61F9F9D1" w:rsidR="00DE07AC" w:rsidRDefault="00DE07AC" w:rsidP="00F52F96">
      <w:pPr>
        <w:pStyle w:val="af"/>
        <w:widowControl/>
        <w:numPr>
          <w:ilvl w:val="0"/>
          <w:numId w:val="14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E95C6A">
        <w:rPr>
          <w:rFonts w:ascii="宋体" w:hAnsi="宋体" w:cs="宋体" w:hint="eastAsia"/>
          <w:color w:val="000000"/>
          <w:kern w:val="0"/>
          <w:sz w:val="24"/>
        </w:rPr>
        <w:t>课程表(学生ID，班级ID，教师ID，星期，节次，备注)其中学生ID,</w:t>
      </w:r>
      <w:r w:rsidR="00E95C6A">
        <w:rPr>
          <w:rFonts w:ascii="宋体" w:hAnsi="宋体" w:cs="宋体"/>
          <w:color w:val="000000"/>
          <w:kern w:val="0"/>
          <w:sz w:val="24"/>
        </w:rPr>
        <w:t xml:space="preserve">            </w:t>
      </w:r>
      <w:r w:rsidRPr="00E95C6A">
        <w:rPr>
          <w:rFonts w:ascii="宋体" w:hAnsi="宋体" w:cs="宋体" w:hint="eastAsia"/>
          <w:color w:val="000000"/>
          <w:kern w:val="0"/>
          <w:sz w:val="24"/>
        </w:rPr>
        <w:t>班级ID,教师ID既组成该表的主键，又是该表的外键。</w:t>
      </w:r>
    </w:p>
    <w:p w14:paraId="4DF1A87B" w14:textId="461733D3" w:rsidR="003F1A49" w:rsidRPr="00E95C6A" w:rsidRDefault="003F1A49" w:rsidP="003F1A49">
      <w:pPr>
        <w:pStyle w:val="af"/>
        <w:widowControl/>
        <w:spacing w:line="400" w:lineRule="exact"/>
        <w:ind w:firstLineChars="0" w:firstLine="0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-1 </w:t>
      </w:r>
      <w:r w:rsidR="00E2334E">
        <w:rPr>
          <w:rFonts w:ascii="宋体" w:hAnsi="宋体" w:cs="宋体"/>
          <w:color w:val="000000"/>
          <w:kern w:val="0"/>
          <w:sz w:val="24"/>
        </w:rPr>
        <w:t>student</w:t>
      </w:r>
      <w:r>
        <w:rPr>
          <w:rFonts w:ascii="宋体" w:hAnsi="宋体" w:cs="宋体" w:hint="eastAsia"/>
          <w:color w:val="000000"/>
          <w:kern w:val="0"/>
          <w:sz w:val="24"/>
        </w:rPr>
        <w:t>学生表</w:t>
      </w:r>
    </w:p>
    <w:tbl>
      <w:tblPr>
        <w:tblStyle w:val="af0"/>
        <w:tblW w:w="4974" w:type="pct"/>
        <w:tblInd w:w="360" w:type="dxa"/>
        <w:tblLook w:val="04A0" w:firstRow="1" w:lastRow="0" w:firstColumn="1" w:lastColumn="0" w:noHBand="0" w:noVBand="1"/>
      </w:tblPr>
      <w:tblGrid>
        <w:gridCol w:w="1650"/>
        <w:gridCol w:w="1650"/>
        <w:gridCol w:w="1651"/>
        <w:gridCol w:w="1651"/>
        <w:gridCol w:w="1651"/>
      </w:tblGrid>
      <w:tr w:rsidR="008F6D01" w14:paraId="4EA400AA" w14:textId="77777777" w:rsidTr="008F6D01">
        <w:trPr>
          <w:trHeight w:val="394"/>
        </w:trPr>
        <w:tc>
          <w:tcPr>
            <w:tcW w:w="1000" w:type="pct"/>
          </w:tcPr>
          <w:p w14:paraId="0EAAE717" w14:textId="6BC78D83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000" w:type="pct"/>
          </w:tcPr>
          <w:p w14:paraId="4D700E35" w14:textId="0BD3D1DD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000" w:type="pct"/>
          </w:tcPr>
          <w:p w14:paraId="5EDDF193" w14:textId="77D12B86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000" w:type="pct"/>
          </w:tcPr>
          <w:p w14:paraId="5F4EE23D" w14:textId="3EE204B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约束</w:t>
            </w:r>
          </w:p>
        </w:tc>
        <w:tc>
          <w:tcPr>
            <w:tcW w:w="1000" w:type="pct"/>
          </w:tcPr>
          <w:p w14:paraId="03898AF1" w14:textId="2631CB3E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8F6D01" w14:paraId="00186747" w14:textId="77777777" w:rsidTr="008F6D01">
        <w:trPr>
          <w:trHeight w:val="375"/>
        </w:trPr>
        <w:tc>
          <w:tcPr>
            <w:tcW w:w="1000" w:type="pct"/>
          </w:tcPr>
          <w:p w14:paraId="04BA4DAE" w14:textId="08725B66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tudentID</w:t>
            </w:r>
            <w:proofErr w:type="spellEnd"/>
          </w:p>
        </w:tc>
        <w:tc>
          <w:tcPr>
            <w:tcW w:w="1000" w:type="pct"/>
          </w:tcPr>
          <w:p w14:paraId="7A42D078" w14:textId="42C41A14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学生ID</w:t>
            </w:r>
          </w:p>
        </w:tc>
        <w:tc>
          <w:tcPr>
            <w:tcW w:w="1000" w:type="pct"/>
          </w:tcPr>
          <w:p w14:paraId="704477A3" w14:textId="3F181865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000" w:type="pct"/>
          </w:tcPr>
          <w:p w14:paraId="65E38588" w14:textId="7777777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0DAEA5B9" w14:textId="704A1A65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8F6D01" w14:paraId="0DD9F038" w14:textId="77777777" w:rsidTr="008F6D01">
        <w:trPr>
          <w:trHeight w:val="394"/>
        </w:trPr>
        <w:tc>
          <w:tcPr>
            <w:tcW w:w="1000" w:type="pct"/>
          </w:tcPr>
          <w:p w14:paraId="433EC3B1" w14:textId="045F2C2E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ame</w:t>
            </w:r>
          </w:p>
        </w:tc>
        <w:tc>
          <w:tcPr>
            <w:tcW w:w="1000" w:type="pct"/>
          </w:tcPr>
          <w:p w14:paraId="59E64048" w14:textId="6825A070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000" w:type="pct"/>
          </w:tcPr>
          <w:p w14:paraId="713CEF9B" w14:textId="601683CA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15)</w:t>
            </w:r>
          </w:p>
        </w:tc>
        <w:tc>
          <w:tcPr>
            <w:tcW w:w="1000" w:type="pct"/>
          </w:tcPr>
          <w:p w14:paraId="1BEF79D5" w14:textId="7777777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49C10B43" w14:textId="6486A186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6DF7D225" w14:textId="77777777" w:rsidTr="008F6D01">
        <w:trPr>
          <w:trHeight w:val="394"/>
        </w:trPr>
        <w:tc>
          <w:tcPr>
            <w:tcW w:w="1000" w:type="pct"/>
          </w:tcPr>
          <w:p w14:paraId="7CE156E0" w14:textId="6D2F88A2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ex</w:t>
            </w:r>
          </w:p>
        </w:tc>
        <w:tc>
          <w:tcPr>
            <w:tcW w:w="1000" w:type="pct"/>
          </w:tcPr>
          <w:p w14:paraId="6BCEDAF7" w14:textId="52F5FCB0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000" w:type="pct"/>
          </w:tcPr>
          <w:p w14:paraId="79B31EDA" w14:textId="75367A09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5)</w:t>
            </w:r>
          </w:p>
        </w:tc>
        <w:tc>
          <w:tcPr>
            <w:tcW w:w="1000" w:type="pct"/>
          </w:tcPr>
          <w:p w14:paraId="1EF52A6B" w14:textId="3CDFD153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男/女</w:t>
            </w:r>
          </w:p>
        </w:tc>
        <w:tc>
          <w:tcPr>
            <w:tcW w:w="1000" w:type="pct"/>
          </w:tcPr>
          <w:p w14:paraId="67B38B67" w14:textId="4D21A649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5CFFF229" w14:textId="77777777" w:rsidTr="008F6D01">
        <w:trPr>
          <w:trHeight w:val="375"/>
        </w:trPr>
        <w:tc>
          <w:tcPr>
            <w:tcW w:w="1000" w:type="pct"/>
          </w:tcPr>
          <w:p w14:paraId="5745CC94" w14:textId="13C8E0F2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lassID</w:t>
            </w:r>
            <w:proofErr w:type="spellEnd"/>
          </w:p>
        </w:tc>
        <w:tc>
          <w:tcPr>
            <w:tcW w:w="1000" w:type="pct"/>
          </w:tcPr>
          <w:p w14:paraId="2BC61C6A" w14:textId="598D630F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000" w:type="pct"/>
          </w:tcPr>
          <w:p w14:paraId="6A3CCF65" w14:textId="5F273B7A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602E48C2" w14:textId="77777777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39ED3B12" w14:textId="3E6913ED" w:rsidR="008F6D01" w:rsidRDefault="008F6D01" w:rsidP="00DE07A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外键</w:t>
            </w:r>
          </w:p>
        </w:tc>
      </w:tr>
    </w:tbl>
    <w:p w14:paraId="2EF22DC5" w14:textId="3EF4BA88" w:rsidR="00E95C6A" w:rsidRPr="00E95C6A" w:rsidRDefault="00B47DD9" w:rsidP="00B47DD9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-2 </w:t>
      </w:r>
      <w:r w:rsidR="00E2334E">
        <w:rPr>
          <w:rFonts w:ascii="宋体" w:hAnsi="宋体" w:cs="宋体"/>
          <w:color w:val="000000"/>
          <w:kern w:val="0"/>
          <w:sz w:val="24"/>
        </w:rPr>
        <w:t>class</w:t>
      </w:r>
      <w:r>
        <w:rPr>
          <w:rFonts w:ascii="宋体" w:hAnsi="宋体" w:cs="宋体" w:hint="eastAsia"/>
          <w:color w:val="000000"/>
          <w:kern w:val="0"/>
          <w:sz w:val="24"/>
        </w:rPr>
        <w:t>班级表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B47DD9" w14:paraId="4E1D0577" w14:textId="77777777" w:rsidTr="00B47DD9">
        <w:tc>
          <w:tcPr>
            <w:tcW w:w="1250" w:type="pct"/>
          </w:tcPr>
          <w:p w14:paraId="723A2799" w14:textId="74CF4200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250" w:type="pct"/>
          </w:tcPr>
          <w:p w14:paraId="3C0E01EF" w14:textId="4AD9CC28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250" w:type="pct"/>
          </w:tcPr>
          <w:p w14:paraId="006CF04A" w14:textId="2079F3FF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250" w:type="pct"/>
          </w:tcPr>
          <w:p w14:paraId="6E4AFEC7" w14:textId="019252D6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47DD9" w14:paraId="1F89CA69" w14:textId="77777777" w:rsidTr="00B47DD9">
        <w:tc>
          <w:tcPr>
            <w:tcW w:w="1250" w:type="pct"/>
          </w:tcPr>
          <w:p w14:paraId="4A677E45" w14:textId="715AEB40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lassID</w:t>
            </w:r>
            <w:proofErr w:type="spellEnd"/>
          </w:p>
        </w:tc>
        <w:tc>
          <w:tcPr>
            <w:tcW w:w="1250" w:type="pct"/>
          </w:tcPr>
          <w:p w14:paraId="7F640750" w14:textId="7B3FEDD2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250" w:type="pct"/>
          </w:tcPr>
          <w:p w14:paraId="3B7977A2" w14:textId="7E82B75E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250" w:type="pct"/>
          </w:tcPr>
          <w:p w14:paraId="3DEF4729" w14:textId="4C7FB503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B47DD9" w14:paraId="25722236" w14:textId="77777777" w:rsidTr="00B47DD9">
        <w:tc>
          <w:tcPr>
            <w:tcW w:w="1250" w:type="pct"/>
          </w:tcPr>
          <w:p w14:paraId="0426E1CF" w14:textId="79D7E420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lassName</w:t>
            </w:r>
            <w:proofErr w:type="spellEnd"/>
          </w:p>
        </w:tc>
        <w:tc>
          <w:tcPr>
            <w:tcW w:w="1250" w:type="pct"/>
          </w:tcPr>
          <w:p w14:paraId="62B1767F" w14:textId="6E420C1E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班级名称</w:t>
            </w:r>
          </w:p>
        </w:tc>
        <w:tc>
          <w:tcPr>
            <w:tcW w:w="1250" w:type="pct"/>
          </w:tcPr>
          <w:p w14:paraId="4D1BDE19" w14:textId="4864E196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250" w:type="pct"/>
          </w:tcPr>
          <w:p w14:paraId="41243781" w14:textId="77777777" w:rsidR="00B47DD9" w:rsidRDefault="00B47DD9" w:rsidP="00B47DD9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7D020A92" w14:textId="434E40A5" w:rsidR="00E95C6A" w:rsidRDefault="00A7462C" w:rsidP="00A7462C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-3 </w:t>
      </w:r>
      <w:r w:rsidR="00E2334E">
        <w:rPr>
          <w:rFonts w:ascii="宋体" w:hAnsi="宋体" w:cs="宋体" w:hint="eastAsia"/>
          <w:color w:val="000000"/>
          <w:kern w:val="0"/>
          <w:sz w:val="24"/>
        </w:rPr>
        <w:t>teacher</w:t>
      </w:r>
      <w:r>
        <w:rPr>
          <w:rFonts w:ascii="宋体" w:hAnsi="宋体" w:cs="宋体" w:hint="eastAsia"/>
          <w:color w:val="000000"/>
          <w:kern w:val="0"/>
          <w:sz w:val="24"/>
        </w:rPr>
        <w:t>教师表</w:t>
      </w:r>
    </w:p>
    <w:tbl>
      <w:tblPr>
        <w:tblStyle w:val="af0"/>
        <w:tblW w:w="8295" w:type="dxa"/>
        <w:tblInd w:w="36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8F6D01" w14:paraId="4249DA9F" w14:textId="77777777" w:rsidTr="008F6D01">
        <w:trPr>
          <w:trHeight w:val="405"/>
        </w:trPr>
        <w:tc>
          <w:tcPr>
            <w:tcW w:w="1659" w:type="dxa"/>
          </w:tcPr>
          <w:p w14:paraId="45E319BD" w14:textId="7D9E88DD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659" w:type="dxa"/>
          </w:tcPr>
          <w:p w14:paraId="345F4A31" w14:textId="2AD8CDB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659" w:type="dxa"/>
          </w:tcPr>
          <w:p w14:paraId="46AE0E2C" w14:textId="5A58B342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659" w:type="dxa"/>
          </w:tcPr>
          <w:p w14:paraId="0F82F965" w14:textId="7921C42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约束</w:t>
            </w:r>
          </w:p>
        </w:tc>
        <w:tc>
          <w:tcPr>
            <w:tcW w:w="1659" w:type="dxa"/>
          </w:tcPr>
          <w:p w14:paraId="1E6275B1" w14:textId="5BB024DC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8F6D01" w14:paraId="0CCF167A" w14:textId="77777777" w:rsidTr="008F6D01">
        <w:trPr>
          <w:trHeight w:val="385"/>
        </w:trPr>
        <w:tc>
          <w:tcPr>
            <w:tcW w:w="1659" w:type="dxa"/>
          </w:tcPr>
          <w:p w14:paraId="2654DF01" w14:textId="5C243398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eacherID</w:t>
            </w:r>
            <w:proofErr w:type="spellEnd"/>
          </w:p>
        </w:tc>
        <w:tc>
          <w:tcPr>
            <w:tcW w:w="1659" w:type="dxa"/>
          </w:tcPr>
          <w:p w14:paraId="20FBE9A7" w14:textId="2D7DF7AF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教师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</w:p>
        </w:tc>
        <w:tc>
          <w:tcPr>
            <w:tcW w:w="1659" w:type="dxa"/>
          </w:tcPr>
          <w:p w14:paraId="7B3F7FA9" w14:textId="36D7DF8E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659" w:type="dxa"/>
          </w:tcPr>
          <w:p w14:paraId="3EC94955" w14:textId="7777777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59" w:type="dxa"/>
          </w:tcPr>
          <w:p w14:paraId="4E1167FC" w14:textId="2EA659A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8F6D01" w14:paraId="32D8F8F6" w14:textId="77777777" w:rsidTr="008F6D01">
        <w:trPr>
          <w:trHeight w:val="405"/>
        </w:trPr>
        <w:tc>
          <w:tcPr>
            <w:tcW w:w="1659" w:type="dxa"/>
          </w:tcPr>
          <w:p w14:paraId="7F9DF752" w14:textId="57BB5C4C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ame</w:t>
            </w:r>
          </w:p>
        </w:tc>
        <w:tc>
          <w:tcPr>
            <w:tcW w:w="1659" w:type="dxa"/>
          </w:tcPr>
          <w:p w14:paraId="6A25FD0C" w14:textId="32D1555F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659" w:type="dxa"/>
          </w:tcPr>
          <w:p w14:paraId="4E69A3BA" w14:textId="28C40BC9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15)</w:t>
            </w:r>
          </w:p>
        </w:tc>
        <w:tc>
          <w:tcPr>
            <w:tcW w:w="1659" w:type="dxa"/>
          </w:tcPr>
          <w:p w14:paraId="1F1FC294" w14:textId="7777777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59" w:type="dxa"/>
          </w:tcPr>
          <w:p w14:paraId="45BB05C4" w14:textId="4B0F2588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7710BE84" w14:textId="77777777" w:rsidTr="008F6D01">
        <w:trPr>
          <w:trHeight w:val="405"/>
        </w:trPr>
        <w:tc>
          <w:tcPr>
            <w:tcW w:w="1659" w:type="dxa"/>
          </w:tcPr>
          <w:p w14:paraId="48D3B727" w14:textId="5B7FDE7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ex</w:t>
            </w:r>
          </w:p>
        </w:tc>
        <w:tc>
          <w:tcPr>
            <w:tcW w:w="1659" w:type="dxa"/>
          </w:tcPr>
          <w:p w14:paraId="7D263F70" w14:textId="2E9A9F4E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659" w:type="dxa"/>
          </w:tcPr>
          <w:p w14:paraId="3F5C9796" w14:textId="6F379C86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5)</w:t>
            </w:r>
          </w:p>
        </w:tc>
        <w:tc>
          <w:tcPr>
            <w:tcW w:w="1659" w:type="dxa"/>
          </w:tcPr>
          <w:p w14:paraId="43D590C2" w14:textId="1E1DF612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男/女</w:t>
            </w:r>
          </w:p>
        </w:tc>
        <w:tc>
          <w:tcPr>
            <w:tcW w:w="1659" w:type="dxa"/>
          </w:tcPr>
          <w:p w14:paraId="5E301E8C" w14:textId="20785806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8F6D01" w14:paraId="2949E527" w14:textId="77777777" w:rsidTr="008F6D01">
        <w:trPr>
          <w:trHeight w:val="385"/>
        </w:trPr>
        <w:tc>
          <w:tcPr>
            <w:tcW w:w="1659" w:type="dxa"/>
          </w:tcPr>
          <w:p w14:paraId="5869D01A" w14:textId="6CDCA189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ge</w:t>
            </w:r>
          </w:p>
        </w:tc>
        <w:tc>
          <w:tcPr>
            <w:tcW w:w="1659" w:type="dxa"/>
          </w:tcPr>
          <w:p w14:paraId="6E6162EA" w14:textId="1A67B458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年龄</w:t>
            </w:r>
          </w:p>
        </w:tc>
        <w:tc>
          <w:tcPr>
            <w:tcW w:w="1659" w:type="dxa"/>
          </w:tcPr>
          <w:p w14:paraId="291C934F" w14:textId="124DA87C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659" w:type="dxa"/>
          </w:tcPr>
          <w:p w14:paraId="0E17FB18" w14:textId="77777777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59" w:type="dxa"/>
          </w:tcPr>
          <w:p w14:paraId="484C118B" w14:textId="731F2D41" w:rsidR="008F6D01" w:rsidRDefault="008F6D01" w:rsidP="00A7462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4EB7AB93" w14:textId="77777777" w:rsidR="00617E7D" w:rsidRDefault="00617E7D" w:rsidP="00E2334E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7A037A71" w14:textId="64F2B932" w:rsidR="00A7462C" w:rsidRDefault="00E2334E" w:rsidP="00E2334E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>-4 course</w:t>
      </w:r>
      <w:r>
        <w:rPr>
          <w:rFonts w:ascii="宋体" w:hAnsi="宋体" w:cs="宋体" w:hint="eastAsia"/>
          <w:color w:val="000000"/>
          <w:kern w:val="0"/>
          <w:sz w:val="24"/>
        </w:rPr>
        <w:t>课程表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E2334E" w14:paraId="7234B04F" w14:textId="77777777" w:rsidTr="00E2334E">
        <w:tc>
          <w:tcPr>
            <w:tcW w:w="1250" w:type="pct"/>
          </w:tcPr>
          <w:p w14:paraId="2675A8ED" w14:textId="479EA37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250" w:type="pct"/>
          </w:tcPr>
          <w:p w14:paraId="0ADE50E3" w14:textId="5391F5B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250" w:type="pct"/>
          </w:tcPr>
          <w:p w14:paraId="0DD1BE34" w14:textId="218C3411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250" w:type="pct"/>
          </w:tcPr>
          <w:p w14:paraId="427A8B09" w14:textId="1AB627B3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E2334E" w14:paraId="32FBCF14" w14:textId="77777777" w:rsidTr="00E2334E">
        <w:tc>
          <w:tcPr>
            <w:tcW w:w="1250" w:type="pct"/>
          </w:tcPr>
          <w:p w14:paraId="6A5CB0F2" w14:textId="5018A4AC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ourseID</w:t>
            </w:r>
            <w:proofErr w:type="spellEnd"/>
          </w:p>
        </w:tc>
        <w:tc>
          <w:tcPr>
            <w:tcW w:w="1250" w:type="pct"/>
          </w:tcPr>
          <w:p w14:paraId="00FD23A3" w14:textId="4AA0BDCE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课程ID</w:t>
            </w:r>
          </w:p>
        </w:tc>
        <w:tc>
          <w:tcPr>
            <w:tcW w:w="1250" w:type="pct"/>
          </w:tcPr>
          <w:p w14:paraId="0A4CD107" w14:textId="1C8A5561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250" w:type="pct"/>
          </w:tcPr>
          <w:p w14:paraId="3FFB9E7C" w14:textId="1688B13B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E2334E" w14:paraId="69944E68" w14:textId="77777777" w:rsidTr="00E2334E">
        <w:tc>
          <w:tcPr>
            <w:tcW w:w="1250" w:type="pct"/>
          </w:tcPr>
          <w:p w14:paraId="01441420" w14:textId="6288EFFD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ourseName</w:t>
            </w:r>
            <w:proofErr w:type="spellEnd"/>
          </w:p>
        </w:tc>
        <w:tc>
          <w:tcPr>
            <w:tcW w:w="1250" w:type="pct"/>
          </w:tcPr>
          <w:p w14:paraId="2BC4CBA5" w14:textId="3E7A0A5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课程名</w:t>
            </w:r>
          </w:p>
        </w:tc>
        <w:tc>
          <w:tcPr>
            <w:tcW w:w="1250" w:type="pct"/>
          </w:tcPr>
          <w:p w14:paraId="37C53F60" w14:textId="6D5DB226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250" w:type="pct"/>
          </w:tcPr>
          <w:p w14:paraId="251D2154" w14:textId="77777777" w:rsidR="00E2334E" w:rsidRDefault="00E2334E" w:rsidP="00E2334E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2003C30D" w14:textId="77777777" w:rsidR="00617E7D" w:rsidRDefault="00617E7D" w:rsidP="00BD2C11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470FB0E2" w14:textId="2F11E69C" w:rsidR="00A7462C" w:rsidRDefault="00BD2C11" w:rsidP="00BD2C11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表3</w:t>
      </w:r>
      <w:r>
        <w:rPr>
          <w:rFonts w:ascii="宋体" w:hAnsi="宋体" w:cs="宋体"/>
          <w:color w:val="000000"/>
          <w:kern w:val="0"/>
          <w:sz w:val="24"/>
        </w:rPr>
        <w:t xml:space="preserve">-5 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course_schdule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课程安排表</w:t>
      </w:r>
    </w:p>
    <w:tbl>
      <w:tblPr>
        <w:tblStyle w:val="af0"/>
        <w:tblW w:w="5031" w:type="pct"/>
        <w:tblInd w:w="360" w:type="dxa"/>
        <w:tblLook w:val="04A0" w:firstRow="1" w:lastRow="0" w:firstColumn="1" w:lastColumn="0" w:noHBand="0" w:noVBand="1"/>
      </w:tblPr>
      <w:tblGrid>
        <w:gridCol w:w="1670"/>
        <w:gridCol w:w="1670"/>
        <w:gridCol w:w="1669"/>
        <w:gridCol w:w="1669"/>
        <w:gridCol w:w="1669"/>
      </w:tblGrid>
      <w:tr w:rsidR="00BA3C0F" w14:paraId="042B7904" w14:textId="77777777" w:rsidTr="00BA3C0F">
        <w:trPr>
          <w:trHeight w:val="311"/>
        </w:trPr>
        <w:tc>
          <w:tcPr>
            <w:tcW w:w="1000" w:type="pct"/>
          </w:tcPr>
          <w:p w14:paraId="6DFC25C1" w14:textId="1EBEC09E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000" w:type="pct"/>
          </w:tcPr>
          <w:p w14:paraId="7D414EED" w14:textId="6A58DDA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000" w:type="pct"/>
          </w:tcPr>
          <w:p w14:paraId="4D7DD701" w14:textId="6E3B7BE6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000" w:type="pct"/>
          </w:tcPr>
          <w:p w14:paraId="3586677B" w14:textId="7E1BF99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约束</w:t>
            </w:r>
          </w:p>
        </w:tc>
        <w:tc>
          <w:tcPr>
            <w:tcW w:w="1000" w:type="pct"/>
          </w:tcPr>
          <w:p w14:paraId="6FAE1368" w14:textId="29AEE4A5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28C58F00" w14:textId="77777777" w:rsidTr="00BA3C0F">
        <w:trPr>
          <w:trHeight w:val="296"/>
        </w:trPr>
        <w:tc>
          <w:tcPr>
            <w:tcW w:w="1000" w:type="pct"/>
          </w:tcPr>
          <w:p w14:paraId="12CE483A" w14:textId="3795058C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lassID</w:t>
            </w:r>
            <w:proofErr w:type="spellEnd"/>
          </w:p>
        </w:tc>
        <w:tc>
          <w:tcPr>
            <w:tcW w:w="1000" w:type="pct"/>
          </w:tcPr>
          <w:p w14:paraId="0EB58E46" w14:textId="3F8AE7D1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班级</w:t>
            </w:r>
          </w:p>
        </w:tc>
        <w:tc>
          <w:tcPr>
            <w:tcW w:w="1000" w:type="pct"/>
          </w:tcPr>
          <w:p w14:paraId="661FC58E" w14:textId="4FB40B96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34190958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6BEAC647" w14:textId="003CB5DA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6473C530" w14:textId="77777777" w:rsidTr="00BA3C0F">
        <w:trPr>
          <w:trHeight w:val="311"/>
        </w:trPr>
        <w:tc>
          <w:tcPr>
            <w:tcW w:w="1000" w:type="pct"/>
          </w:tcPr>
          <w:p w14:paraId="3E0BBA8F" w14:textId="11EC6AB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eacherID</w:t>
            </w:r>
            <w:proofErr w:type="spellEnd"/>
          </w:p>
        </w:tc>
        <w:tc>
          <w:tcPr>
            <w:tcW w:w="1000" w:type="pct"/>
          </w:tcPr>
          <w:p w14:paraId="6300C555" w14:textId="17109DD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教师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00" w:type="pct"/>
          </w:tcPr>
          <w:p w14:paraId="2F9F2F5D" w14:textId="7384ED31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694D31E3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08E8C254" w14:textId="3F8841B2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1B7F1DA9" w14:textId="77777777" w:rsidTr="00BA3C0F">
        <w:trPr>
          <w:trHeight w:val="311"/>
        </w:trPr>
        <w:tc>
          <w:tcPr>
            <w:tcW w:w="1000" w:type="pct"/>
          </w:tcPr>
          <w:p w14:paraId="4860B6E0" w14:textId="1CDD70A8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ourseID</w:t>
            </w:r>
            <w:proofErr w:type="spellEnd"/>
          </w:p>
        </w:tc>
        <w:tc>
          <w:tcPr>
            <w:tcW w:w="1000" w:type="pct"/>
          </w:tcPr>
          <w:p w14:paraId="4154938E" w14:textId="512BF73F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课程ID</w:t>
            </w:r>
          </w:p>
        </w:tc>
        <w:tc>
          <w:tcPr>
            <w:tcW w:w="1000" w:type="pct"/>
          </w:tcPr>
          <w:p w14:paraId="64AD82CE" w14:textId="1EB8FC4A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nt</w:t>
            </w:r>
          </w:p>
        </w:tc>
        <w:tc>
          <w:tcPr>
            <w:tcW w:w="1000" w:type="pct"/>
          </w:tcPr>
          <w:p w14:paraId="2DAA152B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6F7FF8F7" w14:textId="517FC4B4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主键/外键</w:t>
            </w:r>
          </w:p>
        </w:tc>
      </w:tr>
      <w:tr w:rsidR="00BA3C0F" w14:paraId="40FCDAA2" w14:textId="77777777" w:rsidTr="00BA3C0F">
        <w:trPr>
          <w:trHeight w:val="296"/>
        </w:trPr>
        <w:tc>
          <w:tcPr>
            <w:tcW w:w="1000" w:type="pct"/>
          </w:tcPr>
          <w:p w14:paraId="76A18EAB" w14:textId="5CFA1086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w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eeks</w:t>
            </w:r>
          </w:p>
        </w:tc>
        <w:tc>
          <w:tcPr>
            <w:tcW w:w="1000" w:type="pct"/>
          </w:tcPr>
          <w:p w14:paraId="2EEB31C1" w14:textId="4201F088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星期</w:t>
            </w:r>
          </w:p>
        </w:tc>
        <w:tc>
          <w:tcPr>
            <w:tcW w:w="1000" w:type="pct"/>
          </w:tcPr>
          <w:p w14:paraId="0FE087DE" w14:textId="3D510920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000" w:type="pct"/>
          </w:tcPr>
          <w:p w14:paraId="62D8B8DC" w14:textId="10F20C30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在1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-7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之间</w:t>
            </w:r>
          </w:p>
        </w:tc>
        <w:tc>
          <w:tcPr>
            <w:tcW w:w="1000" w:type="pct"/>
          </w:tcPr>
          <w:p w14:paraId="33C8FF74" w14:textId="70FADC0C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BA3C0F" w14:paraId="1DA58EE1" w14:textId="77777777" w:rsidTr="00BA3C0F">
        <w:trPr>
          <w:trHeight w:val="311"/>
        </w:trPr>
        <w:tc>
          <w:tcPr>
            <w:tcW w:w="1000" w:type="pct"/>
          </w:tcPr>
          <w:p w14:paraId="3F5C5C5B" w14:textId="77855E0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lessons</w:t>
            </w:r>
          </w:p>
        </w:tc>
        <w:tc>
          <w:tcPr>
            <w:tcW w:w="1000" w:type="pct"/>
          </w:tcPr>
          <w:p w14:paraId="554FF14A" w14:textId="3A95021F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节次</w:t>
            </w:r>
          </w:p>
        </w:tc>
        <w:tc>
          <w:tcPr>
            <w:tcW w:w="1000" w:type="pct"/>
          </w:tcPr>
          <w:p w14:paraId="76E882BD" w14:textId="38757D1F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Char(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 w:val="24"/>
              </w:rPr>
              <w:t>20)</w:t>
            </w:r>
          </w:p>
        </w:tc>
        <w:tc>
          <w:tcPr>
            <w:tcW w:w="1000" w:type="pct"/>
          </w:tcPr>
          <w:p w14:paraId="2ECC4D5F" w14:textId="38288E34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在1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-12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之间</w:t>
            </w:r>
          </w:p>
        </w:tc>
        <w:tc>
          <w:tcPr>
            <w:tcW w:w="1000" w:type="pct"/>
          </w:tcPr>
          <w:p w14:paraId="50EC8B37" w14:textId="2F38BD8B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主键</w:t>
            </w:r>
          </w:p>
        </w:tc>
      </w:tr>
      <w:tr w:rsidR="00BA3C0F" w14:paraId="3315833A" w14:textId="77777777" w:rsidTr="00BA3C0F">
        <w:trPr>
          <w:trHeight w:val="296"/>
        </w:trPr>
        <w:tc>
          <w:tcPr>
            <w:tcW w:w="1000" w:type="pct"/>
          </w:tcPr>
          <w:p w14:paraId="736715AB" w14:textId="5D58B67E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emake</w:t>
            </w:r>
          </w:p>
        </w:tc>
        <w:tc>
          <w:tcPr>
            <w:tcW w:w="1000" w:type="pct"/>
          </w:tcPr>
          <w:p w14:paraId="54B72958" w14:textId="71E1E905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备注(上课周数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1000" w:type="pct"/>
          </w:tcPr>
          <w:p w14:paraId="11BA0849" w14:textId="160B6FD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har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(</w:t>
            </w:r>
            <w:proofErr w:type="gramEnd"/>
            <w:r w:rsidR="00281AEB">
              <w:rPr>
                <w:rFonts w:ascii="宋体" w:hAnsi="宋体" w:cs="宋体"/>
                <w:color w:val="000000"/>
                <w:kern w:val="0"/>
                <w:sz w:val="24"/>
              </w:rPr>
              <w:t>100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1000" w:type="pct"/>
          </w:tcPr>
          <w:p w14:paraId="7D5499F0" w14:textId="77777777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0" w:type="pct"/>
          </w:tcPr>
          <w:p w14:paraId="28DCA0E7" w14:textId="6EC1011D" w:rsidR="00BA3C0F" w:rsidRDefault="00BA3C0F" w:rsidP="00617E7D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43712445" w14:textId="77777777" w:rsidR="00E95C6A" w:rsidRPr="00DE07AC" w:rsidRDefault="00E95C6A" w:rsidP="0050052A">
      <w:pPr>
        <w:widowControl/>
        <w:spacing w:line="400" w:lineRule="exact"/>
        <w:rPr>
          <w:rFonts w:ascii="宋体" w:hAnsi="宋体" w:cs="宋体"/>
          <w:color w:val="000000"/>
          <w:kern w:val="0"/>
          <w:sz w:val="24"/>
        </w:rPr>
      </w:pPr>
    </w:p>
    <w:p w14:paraId="7A6D9EEC" w14:textId="2495E724" w:rsidR="003A442A" w:rsidRDefault="003A442A" w:rsidP="00FD6CC6">
      <w:pPr>
        <w:pStyle w:val="af"/>
        <w:widowControl/>
        <w:numPr>
          <w:ilvl w:val="0"/>
          <w:numId w:val="5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 w:rsidRPr="00FD6CC6">
        <w:rPr>
          <w:rFonts w:ascii="宋体" w:hAnsi="宋体" w:cs="宋体" w:hint="eastAsia"/>
          <w:b/>
          <w:bCs/>
          <w:color w:val="000000"/>
          <w:kern w:val="0"/>
          <w:sz w:val="24"/>
        </w:rPr>
        <w:t>实现：</w:t>
      </w:r>
      <w:r w:rsidRPr="00FD6CC6">
        <w:rPr>
          <w:rFonts w:ascii="宋体" w:hAnsi="宋体" w:cs="宋体" w:hint="eastAsia"/>
          <w:color w:val="000000"/>
          <w:kern w:val="0"/>
          <w:sz w:val="24"/>
        </w:rPr>
        <w:t>用SQL语句创建数据库表，导出数据库表结构（见</w:t>
      </w:r>
      <w:proofErr w:type="spellStart"/>
      <w:r w:rsidRPr="00FD6CC6">
        <w:rPr>
          <w:rFonts w:ascii="宋体" w:hAnsi="宋体" w:cs="宋体" w:hint="eastAsia"/>
          <w:color w:val="000000"/>
          <w:kern w:val="0"/>
          <w:sz w:val="24"/>
        </w:rPr>
        <w:t>Navicat</w:t>
      </w:r>
      <w:proofErr w:type="spellEnd"/>
      <w:r w:rsidRPr="00FD6CC6">
        <w:rPr>
          <w:rFonts w:ascii="宋体" w:hAnsi="宋体" w:cs="宋体" w:hint="eastAsia"/>
          <w:color w:val="000000"/>
          <w:kern w:val="0"/>
          <w:sz w:val="24"/>
        </w:rPr>
        <w:t>如何导出Word及Excel格式表结构.doc）；</w:t>
      </w:r>
    </w:p>
    <w:p w14:paraId="25D10607" w14:textId="5D8D48D9" w:rsidR="00FD6CC6" w:rsidRPr="00FD6CC6" w:rsidRDefault="00FD6CC6" w:rsidP="00FD6CC6">
      <w:pPr>
        <w:pStyle w:val="af"/>
        <w:widowControl/>
        <w:spacing w:line="400" w:lineRule="exact"/>
        <w:ind w:firstLineChars="0" w:firstLine="0"/>
        <w:jc w:val="center"/>
        <w:rPr>
          <w:rFonts w:ascii="宋体" w:hAnsi="宋体" w:cs="宋体"/>
          <w:color w:val="000000"/>
          <w:kern w:val="0"/>
          <w:sz w:val="24"/>
        </w:rPr>
      </w:pPr>
      <w:r w:rsidRPr="00FD6CC6">
        <w:rPr>
          <w:rFonts w:ascii="宋体" w:hAnsi="宋体" w:cs="宋体" w:hint="eastAsia"/>
          <w:color w:val="000000"/>
          <w:kern w:val="0"/>
          <w:sz w:val="24"/>
        </w:rPr>
        <w:t>表4</w:t>
      </w:r>
      <w:r w:rsidRPr="00FD6CC6">
        <w:rPr>
          <w:rFonts w:ascii="宋体" w:hAnsi="宋体" w:cs="宋体"/>
          <w:color w:val="000000"/>
          <w:kern w:val="0"/>
          <w:sz w:val="24"/>
        </w:rPr>
        <w:t xml:space="preserve">-1 </w:t>
      </w:r>
      <w:r w:rsidRPr="00FD6CC6">
        <w:rPr>
          <w:rFonts w:ascii="宋体" w:hAnsi="宋体" w:cs="宋体" w:hint="eastAsia"/>
          <w:color w:val="000000"/>
          <w:kern w:val="0"/>
          <w:sz w:val="24"/>
        </w:rPr>
        <w:t>class表结构</w:t>
      </w:r>
    </w:p>
    <w:tbl>
      <w:tblPr>
        <w:tblStyle w:val="af0"/>
        <w:tblW w:w="7930" w:type="dxa"/>
        <w:tblInd w:w="360" w:type="dxa"/>
        <w:tblLook w:val="04A0" w:firstRow="1" w:lastRow="0" w:firstColumn="1" w:lastColumn="0" w:noHBand="0" w:noVBand="1"/>
      </w:tblPr>
      <w:tblGrid>
        <w:gridCol w:w="1375"/>
        <w:gridCol w:w="1325"/>
        <w:gridCol w:w="1305"/>
        <w:gridCol w:w="1315"/>
        <w:gridCol w:w="1305"/>
        <w:gridCol w:w="1305"/>
      </w:tblGrid>
      <w:tr w:rsidR="00A93905" w:rsidRPr="00FD6CC6" w14:paraId="2A56128C" w14:textId="77777777" w:rsidTr="00A93905">
        <w:trPr>
          <w:trHeight w:val="406"/>
        </w:trPr>
        <w:tc>
          <w:tcPr>
            <w:tcW w:w="1375" w:type="dxa"/>
          </w:tcPr>
          <w:p w14:paraId="1943C301" w14:textId="6B9FAD31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25" w:type="dxa"/>
          </w:tcPr>
          <w:p w14:paraId="579CBC74" w14:textId="1A15A762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05" w:type="dxa"/>
          </w:tcPr>
          <w:p w14:paraId="32F685BC" w14:textId="3AA92E25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15" w:type="dxa"/>
          </w:tcPr>
          <w:p w14:paraId="36753DBC" w14:textId="5B9DF555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05" w:type="dxa"/>
          </w:tcPr>
          <w:p w14:paraId="4ACE373A" w14:textId="68FBAC48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05" w:type="dxa"/>
          </w:tcPr>
          <w:p w14:paraId="6429956B" w14:textId="45B3FA4B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A93905" w:rsidRPr="00FD6CC6" w14:paraId="4F6EA8AA" w14:textId="77777777" w:rsidTr="00A93905">
        <w:trPr>
          <w:trHeight w:val="406"/>
        </w:trPr>
        <w:tc>
          <w:tcPr>
            <w:tcW w:w="1375" w:type="dxa"/>
          </w:tcPr>
          <w:p w14:paraId="1BA1D8CE" w14:textId="0040B128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classID</w:t>
            </w:r>
            <w:proofErr w:type="spellEnd"/>
          </w:p>
        </w:tc>
        <w:tc>
          <w:tcPr>
            <w:tcW w:w="1325" w:type="dxa"/>
          </w:tcPr>
          <w:p w14:paraId="2B072690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05" w:type="dxa"/>
          </w:tcPr>
          <w:p w14:paraId="4C5F1FFA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15" w:type="dxa"/>
          </w:tcPr>
          <w:p w14:paraId="785AA677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05" w:type="dxa"/>
          </w:tcPr>
          <w:p w14:paraId="48B10B9B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5" w:type="dxa"/>
          </w:tcPr>
          <w:p w14:paraId="4B171432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A93905" w:rsidRPr="00FD6CC6" w14:paraId="3703505D" w14:textId="77777777" w:rsidTr="00A93905">
        <w:trPr>
          <w:trHeight w:val="388"/>
        </w:trPr>
        <w:tc>
          <w:tcPr>
            <w:tcW w:w="1375" w:type="dxa"/>
          </w:tcPr>
          <w:p w14:paraId="63496E2D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className</w:t>
            </w:r>
            <w:proofErr w:type="spellEnd"/>
          </w:p>
        </w:tc>
        <w:tc>
          <w:tcPr>
            <w:tcW w:w="1325" w:type="dxa"/>
          </w:tcPr>
          <w:p w14:paraId="1314AE2F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05" w:type="dxa"/>
          </w:tcPr>
          <w:p w14:paraId="1B6B01E4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315" w:type="dxa"/>
          </w:tcPr>
          <w:p w14:paraId="73343FDF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D6CC6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305" w:type="dxa"/>
          </w:tcPr>
          <w:p w14:paraId="3683491F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05" w:type="dxa"/>
          </w:tcPr>
          <w:p w14:paraId="6598EE85" w14:textId="77777777" w:rsidR="00FD6CC6" w:rsidRPr="00FD6CC6" w:rsidRDefault="00FD6CC6" w:rsidP="00FA4887">
            <w:pPr>
              <w:pStyle w:val="af"/>
              <w:widowControl/>
              <w:spacing w:line="400" w:lineRule="exact"/>
              <w:ind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32EF13B" w14:textId="77777777" w:rsidR="00B7474A" w:rsidRDefault="00B7474A" w:rsidP="00A93905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3FE18E5A" w14:textId="197D9E4F" w:rsidR="00FD6CC6" w:rsidRPr="00A93905" w:rsidRDefault="00A93905" w:rsidP="00A93905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A93905">
        <w:rPr>
          <w:rFonts w:ascii="宋体" w:hAnsi="宋体" w:cs="宋体" w:hint="eastAsia"/>
          <w:color w:val="000000"/>
          <w:kern w:val="0"/>
          <w:sz w:val="24"/>
        </w:rPr>
        <w:t xml:space="preserve">表 </w:t>
      </w:r>
      <w:r w:rsidRPr="00A93905">
        <w:rPr>
          <w:rFonts w:ascii="宋体" w:hAnsi="宋体" w:cs="宋体"/>
          <w:color w:val="000000"/>
          <w:kern w:val="0"/>
          <w:sz w:val="24"/>
        </w:rPr>
        <w:t xml:space="preserve">4-2 </w:t>
      </w:r>
      <w:r w:rsidRPr="00A93905">
        <w:rPr>
          <w:rFonts w:ascii="宋体" w:hAnsi="宋体" w:cs="宋体" w:hint="eastAsia"/>
          <w:color w:val="000000"/>
          <w:kern w:val="0"/>
          <w:sz w:val="24"/>
        </w:rPr>
        <w:t>course表结构</w:t>
      </w:r>
    </w:p>
    <w:tbl>
      <w:tblPr>
        <w:tblStyle w:val="af0"/>
        <w:tblW w:w="7950" w:type="dxa"/>
        <w:tblInd w:w="409" w:type="dxa"/>
        <w:tblLook w:val="04A0" w:firstRow="1" w:lastRow="0" w:firstColumn="1" w:lastColumn="0" w:noHBand="0" w:noVBand="1"/>
      </w:tblPr>
      <w:tblGrid>
        <w:gridCol w:w="1426"/>
        <w:gridCol w:w="1279"/>
        <w:gridCol w:w="1276"/>
        <w:gridCol w:w="1275"/>
        <w:gridCol w:w="1276"/>
        <w:gridCol w:w="1418"/>
      </w:tblGrid>
      <w:tr w:rsidR="00A93905" w:rsidRPr="00A93905" w14:paraId="6947AC04" w14:textId="77777777" w:rsidTr="00A93905">
        <w:tc>
          <w:tcPr>
            <w:tcW w:w="1426" w:type="dxa"/>
          </w:tcPr>
          <w:p w14:paraId="6455BCC5" w14:textId="7EE22A9F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279" w:type="dxa"/>
          </w:tcPr>
          <w:p w14:paraId="4837C601" w14:textId="458A124B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276" w:type="dxa"/>
          </w:tcPr>
          <w:p w14:paraId="1EB3F88B" w14:textId="5CEC9CE3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275" w:type="dxa"/>
          </w:tcPr>
          <w:p w14:paraId="7952C0B6" w14:textId="7C4BA1E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276" w:type="dxa"/>
          </w:tcPr>
          <w:p w14:paraId="76B80C9C" w14:textId="7C8F1B44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418" w:type="dxa"/>
          </w:tcPr>
          <w:p w14:paraId="0DC8BEAD" w14:textId="191605C1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A93905" w:rsidRPr="00A93905" w14:paraId="2CE84AC4" w14:textId="77777777" w:rsidTr="00A93905">
        <w:tc>
          <w:tcPr>
            <w:tcW w:w="1426" w:type="dxa"/>
          </w:tcPr>
          <w:p w14:paraId="2BE3953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courseID</w:t>
            </w:r>
            <w:proofErr w:type="spellEnd"/>
          </w:p>
        </w:tc>
        <w:tc>
          <w:tcPr>
            <w:tcW w:w="1279" w:type="dxa"/>
          </w:tcPr>
          <w:p w14:paraId="54E12332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276" w:type="dxa"/>
          </w:tcPr>
          <w:p w14:paraId="5C100D6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75" w:type="dxa"/>
          </w:tcPr>
          <w:p w14:paraId="6EE00DC0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276" w:type="dxa"/>
          </w:tcPr>
          <w:p w14:paraId="247C61F5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418" w:type="dxa"/>
          </w:tcPr>
          <w:p w14:paraId="52C6BA5C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A93905" w:rsidRPr="00A93905" w14:paraId="347F15D5" w14:textId="77777777" w:rsidTr="00A93905">
        <w:tc>
          <w:tcPr>
            <w:tcW w:w="1426" w:type="dxa"/>
          </w:tcPr>
          <w:p w14:paraId="668917E5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courseName</w:t>
            </w:r>
            <w:proofErr w:type="spellEnd"/>
          </w:p>
        </w:tc>
        <w:tc>
          <w:tcPr>
            <w:tcW w:w="1279" w:type="dxa"/>
          </w:tcPr>
          <w:p w14:paraId="34668C1A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276" w:type="dxa"/>
          </w:tcPr>
          <w:p w14:paraId="5D19881A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275" w:type="dxa"/>
          </w:tcPr>
          <w:p w14:paraId="3787324D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93905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276" w:type="dxa"/>
          </w:tcPr>
          <w:p w14:paraId="58A17A2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418" w:type="dxa"/>
          </w:tcPr>
          <w:p w14:paraId="45D9181E" w14:textId="77777777" w:rsidR="00A93905" w:rsidRPr="00A93905" w:rsidRDefault="00A93905" w:rsidP="00A93905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</w:tbl>
    <w:p w14:paraId="1F20978A" w14:textId="40625BA1" w:rsidR="00A93905" w:rsidRDefault="00A93905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186208CE" w14:textId="361639EF" w:rsidR="00A93905" w:rsidRDefault="00A93905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0DB96031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69F1773" w14:textId="2589DC42" w:rsidR="008879CC" w:rsidRPr="008879CC" w:rsidRDefault="008879CC" w:rsidP="008879CC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8879CC">
        <w:rPr>
          <w:rFonts w:ascii="宋体" w:hAnsi="宋体" w:cs="宋体" w:hint="eastAsia"/>
          <w:color w:val="000000"/>
          <w:kern w:val="0"/>
          <w:sz w:val="24"/>
        </w:rPr>
        <w:t>图4</w:t>
      </w:r>
      <w:r w:rsidRPr="008879CC">
        <w:rPr>
          <w:rFonts w:ascii="宋体" w:hAnsi="宋体" w:cs="宋体"/>
          <w:color w:val="000000"/>
          <w:kern w:val="0"/>
          <w:sz w:val="24"/>
        </w:rPr>
        <w:t xml:space="preserve">-3 </w:t>
      </w:r>
      <w:proofErr w:type="spellStart"/>
      <w:r w:rsidRPr="008879CC">
        <w:rPr>
          <w:rFonts w:ascii="宋体" w:hAnsi="宋体" w:cs="宋体" w:hint="eastAsia"/>
          <w:color w:val="000000"/>
          <w:kern w:val="0"/>
          <w:sz w:val="24"/>
        </w:rPr>
        <w:t>course</w:t>
      </w:r>
      <w:r w:rsidRPr="008879CC">
        <w:rPr>
          <w:rFonts w:ascii="宋体" w:hAnsi="宋体" w:cs="宋体"/>
          <w:color w:val="000000"/>
          <w:kern w:val="0"/>
          <w:sz w:val="24"/>
        </w:rPr>
        <w:t>_schdule</w:t>
      </w:r>
      <w:proofErr w:type="spellEnd"/>
      <w:r w:rsidRPr="008879CC">
        <w:rPr>
          <w:rFonts w:ascii="宋体" w:hAnsi="宋体" w:cs="宋体" w:hint="eastAsia"/>
          <w:color w:val="000000"/>
          <w:kern w:val="0"/>
          <w:sz w:val="24"/>
        </w:rPr>
        <w:t>表结构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879CC" w:rsidRPr="008879CC" w14:paraId="19460127" w14:textId="77777777" w:rsidTr="008879CC">
        <w:tc>
          <w:tcPr>
            <w:tcW w:w="1382" w:type="dxa"/>
          </w:tcPr>
          <w:p w14:paraId="48040203" w14:textId="0750762B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82" w:type="dxa"/>
          </w:tcPr>
          <w:p w14:paraId="5CCE117E" w14:textId="34D1F576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83" w:type="dxa"/>
          </w:tcPr>
          <w:p w14:paraId="6881F7E5" w14:textId="75C27F4A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83" w:type="dxa"/>
          </w:tcPr>
          <w:p w14:paraId="5D100653" w14:textId="419A286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83" w:type="dxa"/>
          </w:tcPr>
          <w:p w14:paraId="4ACF7AD7" w14:textId="520CCE42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83" w:type="dxa"/>
          </w:tcPr>
          <w:p w14:paraId="14A85809" w14:textId="5051A7D2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8879CC" w:rsidRPr="008879CC" w14:paraId="6077B050" w14:textId="77777777" w:rsidTr="008879CC">
        <w:tc>
          <w:tcPr>
            <w:tcW w:w="1382" w:type="dxa"/>
          </w:tcPr>
          <w:p w14:paraId="051F2FC0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classID</w:t>
            </w:r>
            <w:proofErr w:type="spellEnd"/>
          </w:p>
        </w:tc>
        <w:tc>
          <w:tcPr>
            <w:tcW w:w="1382" w:type="dxa"/>
          </w:tcPr>
          <w:p w14:paraId="187787B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3C9EE68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36FDA6F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BFB7C9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39E6A5E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1389B8E3" w14:textId="77777777" w:rsidTr="008879CC">
        <w:tc>
          <w:tcPr>
            <w:tcW w:w="1382" w:type="dxa"/>
          </w:tcPr>
          <w:p w14:paraId="6AB3D0A4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courseID</w:t>
            </w:r>
            <w:proofErr w:type="spellEnd"/>
          </w:p>
        </w:tc>
        <w:tc>
          <w:tcPr>
            <w:tcW w:w="1382" w:type="dxa"/>
          </w:tcPr>
          <w:p w14:paraId="0F580CC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3FEF090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503A507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682E004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47CCB6B2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18263613" w14:textId="77777777" w:rsidTr="008879CC">
        <w:tc>
          <w:tcPr>
            <w:tcW w:w="1382" w:type="dxa"/>
          </w:tcPr>
          <w:p w14:paraId="2586975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lessons</w:t>
            </w:r>
          </w:p>
        </w:tc>
        <w:tc>
          <w:tcPr>
            <w:tcW w:w="1382" w:type="dxa"/>
          </w:tcPr>
          <w:p w14:paraId="3769756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63CA7145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868576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05ED12F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2FE12D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4C1A1D15" w14:textId="77777777" w:rsidTr="008879CC">
        <w:tc>
          <w:tcPr>
            <w:tcW w:w="1382" w:type="dxa"/>
          </w:tcPr>
          <w:p w14:paraId="0CF53A9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remark</w:t>
            </w:r>
          </w:p>
        </w:tc>
        <w:tc>
          <w:tcPr>
            <w:tcW w:w="1382" w:type="dxa"/>
          </w:tcPr>
          <w:p w14:paraId="36D480F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1164C86C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100</w:t>
            </w:r>
          </w:p>
        </w:tc>
        <w:tc>
          <w:tcPr>
            <w:tcW w:w="1383" w:type="dxa"/>
          </w:tcPr>
          <w:p w14:paraId="6269834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383" w:type="dxa"/>
          </w:tcPr>
          <w:p w14:paraId="04DEA69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CA9E09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2276DFFF" w14:textId="77777777" w:rsidTr="008879CC">
        <w:tc>
          <w:tcPr>
            <w:tcW w:w="1382" w:type="dxa"/>
          </w:tcPr>
          <w:p w14:paraId="20DA7DD5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teacherID</w:t>
            </w:r>
            <w:proofErr w:type="spellEnd"/>
          </w:p>
        </w:tc>
        <w:tc>
          <w:tcPr>
            <w:tcW w:w="1382" w:type="dxa"/>
          </w:tcPr>
          <w:p w14:paraId="791A07A0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76A38E9E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BA32939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D716A37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43049938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8879CC" w:rsidRPr="008879CC" w14:paraId="1AD3831D" w14:textId="77777777" w:rsidTr="008879CC">
        <w:tc>
          <w:tcPr>
            <w:tcW w:w="1382" w:type="dxa"/>
          </w:tcPr>
          <w:p w14:paraId="457C0DA2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weeks</w:t>
            </w:r>
          </w:p>
        </w:tc>
        <w:tc>
          <w:tcPr>
            <w:tcW w:w="1382" w:type="dxa"/>
          </w:tcPr>
          <w:p w14:paraId="4323CB14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4F32A631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51E7D2A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8879CC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5DB4AC84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74B323F" w14:textId="77777777" w:rsidR="008879CC" w:rsidRPr="008879CC" w:rsidRDefault="008879CC" w:rsidP="008879CC">
            <w:pPr>
              <w:widowControl/>
              <w:spacing w:line="4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</w:tbl>
    <w:p w14:paraId="1ADF9BFA" w14:textId="6FC6430A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2406DB42" w14:textId="77777777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5AE93479" w14:textId="3AE91536" w:rsidR="008879CC" w:rsidRDefault="00960A58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960A58">
        <w:rPr>
          <w:rFonts w:ascii="宋体" w:hAnsi="宋体" w:cs="宋体" w:hint="eastAsia"/>
          <w:color w:val="000000"/>
          <w:kern w:val="0"/>
          <w:sz w:val="24"/>
        </w:rPr>
        <w:t>图4</w:t>
      </w:r>
      <w:r w:rsidRPr="00960A58">
        <w:rPr>
          <w:rFonts w:ascii="宋体" w:hAnsi="宋体" w:cs="宋体"/>
          <w:color w:val="000000"/>
          <w:kern w:val="0"/>
          <w:sz w:val="24"/>
        </w:rPr>
        <w:t xml:space="preserve">-4 </w:t>
      </w:r>
      <w:r w:rsidRPr="00960A58">
        <w:rPr>
          <w:rFonts w:ascii="宋体" w:hAnsi="宋体" w:cs="宋体" w:hint="eastAsia"/>
          <w:color w:val="000000"/>
          <w:kern w:val="0"/>
          <w:sz w:val="24"/>
        </w:rPr>
        <w:t>student表结构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0A58" w:rsidRPr="00960A58" w14:paraId="73520BB2" w14:textId="77777777" w:rsidTr="00960A58">
        <w:tc>
          <w:tcPr>
            <w:tcW w:w="1382" w:type="dxa"/>
          </w:tcPr>
          <w:p w14:paraId="05D8092A" w14:textId="52A29D53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82" w:type="dxa"/>
          </w:tcPr>
          <w:p w14:paraId="4BE436FF" w14:textId="437A5D68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83" w:type="dxa"/>
          </w:tcPr>
          <w:p w14:paraId="0D1EAAF5" w14:textId="485E39F8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83" w:type="dxa"/>
          </w:tcPr>
          <w:p w14:paraId="6C913611" w14:textId="61E2BB1B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83" w:type="dxa"/>
          </w:tcPr>
          <w:p w14:paraId="19D42BCE" w14:textId="5230D6BF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83" w:type="dxa"/>
          </w:tcPr>
          <w:p w14:paraId="7BA13A99" w14:textId="36AB325B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960A58" w:rsidRPr="00960A58" w14:paraId="31EE1582" w14:textId="77777777" w:rsidTr="00960A58">
        <w:tc>
          <w:tcPr>
            <w:tcW w:w="1382" w:type="dxa"/>
          </w:tcPr>
          <w:p w14:paraId="06912F89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classID</w:t>
            </w:r>
            <w:proofErr w:type="spellEnd"/>
          </w:p>
        </w:tc>
        <w:tc>
          <w:tcPr>
            <w:tcW w:w="1382" w:type="dxa"/>
          </w:tcPr>
          <w:p w14:paraId="0AD93EE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4B4E5312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16D5B3C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YES</w:t>
            </w:r>
          </w:p>
        </w:tc>
        <w:tc>
          <w:tcPr>
            <w:tcW w:w="1383" w:type="dxa"/>
          </w:tcPr>
          <w:p w14:paraId="1F5DC14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ACC127C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2B3C6DCF" w14:textId="77777777" w:rsidTr="00960A58">
        <w:tc>
          <w:tcPr>
            <w:tcW w:w="1382" w:type="dxa"/>
          </w:tcPr>
          <w:p w14:paraId="15BBFCD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382" w:type="dxa"/>
          </w:tcPr>
          <w:p w14:paraId="67DE703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5B83876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383" w:type="dxa"/>
          </w:tcPr>
          <w:p w14:paraId="5FED842E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5F4C0CA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0994C45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688DFDD9" w14:textId="77777777" w:rsidTr="00960A58">
        <w:tc>
          <w:tcPr>
            <w:tcW w:w="1382" w:type="dxa"/>
          </w:tcPr>
          <w:p w14:paraId="484D66E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sex</w:t>
            </w:r>
          </w:p>
        </w:tc>
        <w:tc>
          <w:tcPr>
            <w:tcW w:w="1382" w:type="dxa"/>
          </w:tcPr>
          <w:p w14:paraId="5C70A6EB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68C075C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383" w:type="dxa"/>
          </w:tcPr>
          <w:p w14:paraId="3A72A55D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5B3EAD5C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0E8D94B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4C7614A7" w14:textId="77777777" w:rsidTr="00960A58">
        <w:tc>
          <w:tcPr>
            <w:tcW w:w="1382" w:type="dxa"/>
          </w:tcPr>
          <w:p w14:paraId="2A506CD6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studentID</w:t>
            </w:r>
            <w:proofErr w:type="spellEnd"/>
          </w:p>
        </w:tc>
        <w:tc>
          <w:tcPr>
            <w:tcW w:w="1382" w:type="dxa"/>
          </w:tcPr>
          <w:p w14:paraId="6A6C2302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5187F8B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685C668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3BD64D2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275A40D6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452AEC26" w14:textId="67C4FF29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0B7DAF99" w14:textId="77777777" w:rsidR="00B7474A" w:rsidRDefault="00B7474A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</w:p>
    <w:p w14:paraId="006DD886" w14:textId="0F6F8AC2" w:rsidR="00960A58" w:rsidRPr="00960A58" w:rsidRDefault="00960A58" w:rsidP="00960A58">
      <w:pPr>
        <w:widowControl/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 w:rsidRPr="00960A58">
        <w:rPr>
          <w:rFonts w:ascii="宋体" w:hAnsi="宋体" w:cs="宋体" w:hint="eastAsia"/>
          <w:color w:val="000000"/>
          <w:kern w:val="0"/>
          <w:sz w:val="24"/>
        </w:rPr>
        <w:t>图4</w:t>
      </w:r>
      <w:r w:rsidRPr="00960A58">
        <w:rPr>
          <w:rFonts w:ascii="宋体" w:hAnsi="宋体" w:cs="宋体"/>
          <w:color w:val="000000"/>
          <w:kern w:val="0"/>
          <w:sz w:val="24"/>
        </w:rPr>
        <w:t>-5 teacher</w:t>
      </w:r>
      <w:r w:rsidRPr="00960A58">
        <w:rPr>
          <w:rFonts w:ascii="宋体" w:hAnsi="宋体" w:cs="宋体" w:hint="eastAsia"/>
          <w:color w:val="000000"/>
          <w:kern w:val="0"/>
          <w:sz w:val="24"/>
        </w:rPr>
        <w:t>表结构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60A58" w:rsidRPr="00960A58" w14:paraId="35620A41" w14:textId="77777777" w:rsidTr="00960A58">
        <w:tc>
          <w:tcPr>
            <w:tcW w:w="1382" w:type="dxa"/>
          </w:tcPr>
          <w:p w14:paraId="70696B53" w14:textId="728EB6D6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382" w:type="dxa"/>
          </w:tcPr>
          <w:p w14:paraId="174730B6" w14:textId="6809344A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字段类型</w:t>
            </w:r>
          </w:p>
        </w:tc>
        <w:tc>
          <w:tcPr>
            <w:tcW w:w="1383" w:type="dxa"/>
          </w:tcPr>
          <w:p w14:paraId="21247CC7" w14:textId="4427E129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383" w:type="dxa"/>
          </w:tcPr>
          <w:p w14:paraId="0FD39CC9" w14:textId="48F5B969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83" w:type="dxa"/>
          </w:tcPr>
          <w:p w14:paraId="4432913A" w14:textId="15D6D0FB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83" w:type="dxa"/>
          </w:tcPr>
          <w:p w14:paraId="62FA3F7A" w14:textId="6D1BECDF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960A58" w:rsidRPr="00960A58" w14:paraId="43B073AA" w14:textId="77777777" w:rsidTr="00960A58">
        <w:tc>
          <w:tcPr>
            <w:tcW w:w="1382" w:type="dxa"/>
          </w:tcPr>
          <w:p w14:paraId="0896946E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age</w:t>
            </w:r>
          </w:p>
        </w:tc>
        <w:tc>
          <w:tcPr>
            <w:tcW w:w="1382" w:type="dxa"/>
          </w:tcPr>
          <w:p w14:paraId="13C8F44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1F4F7FF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47EBEC9C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40E0EF0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103E5E3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11599B1B" w14:textId="77777777" w:rsidTr="00960A58">
        <w:tc>
          <w:tcPr>
            <w:tcW w:w="1382" w:type="dxa"/>
          </w:tcPr>
          <w:p w14:paraId="63520FE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382" w:type="dxa"/>
          </w:tcPr>
          <w:p w14:paraId="5E3823BF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2AC03DA4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383" w:type="dxa"/>
          </w:tcPr>
          <w:p w14:paraId="2C097B9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02D746D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17C59108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1AF584F2" w14:textId="77777777" w:rsidTr="00960A58">
        <w:tc>
          <w:tcPr>
            <w:tcW w:w="1382" w:type="dxa"/>
          </w:tcPr>
          <w:p w14:paraId="35A011F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sex</w:t>
            </w:r>
          </w:p>
        </w:tc>
        <w:tc>
          <w:tcPr>
            <w:tcW w:w="1382" w:type="dxa"/>
          </w:tcPr>
          <w:p w14:paraId="58DDB1DA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383" w:type="dxa"/>
          </w:tcPr>
          <w:p w14:paraId="4BFCEDD5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383" w:type="dxa"/>
          </w:tcPr>
          <w:p w14:paraId="413CE4F6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5828906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2737990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960A58" w:rsidRPr="00960A58" w14:paraId="26D9C24E" w14:textId="77777777" w:rsidTr="00960A58">
        <w:tc>
          <w:tcPr>
            <w:tcW w:w="1382" w:type="dxa"/>
          </w:tcPr>
          <w:p w14:paraId="57F9F9A0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spellStart"/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teacherID</w:t>
            </w:r>
            <w:proofErr w:type="spellEnd"/>
          </w:p>
        </w:tc>
        <w:tc>
          <w:tcPr>
            <w:tcW w:w="1382" w:type="dxa"/>
          </w:tcPr>
          <w:p w14:paraId="2BEA546E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83" w:type="dxa"/>
          </w:tcPr>
          <w:p w14:paraId="57B5C99D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4047B13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60A58">
              <w:rPr>
                <w:rFonts w:ascii="宋体" w:hAnsi="宋体" w:cs="宋体"/>
                <w:color w:val="000000"/>
                <w:kern w:val="0"/>
                <w:sz w:val="24"/>
              </w:rPr>
              <w:t>NO</w:t>
            </w:r>
          </w:p>
        </w:tc>
        <w:tc>
          <w:tcPr>
            <w:tcW w:w="1383" w:type="dxa"/>
          </w:tcPr>
          <w:p w14:paraId="6AF28F72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83" w:type="dxa"/>
          </w:tcPr>
          <w:p w14:paraId="7675F8E1" w14:textId="77777777" w:rsidR="00960A58" w:rsidRPr="00960A58" w:rsidRDefault="00960A58" w:rsidP="00960A58">
            <w:pPr>
              <w:widowControl/>
              <w:spacing w:line="4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30D0C690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FD1BA92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37F86C6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C73AFAD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7139EF84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4F47EE8A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BB6F558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3438F972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4B7875F9" w14:textId="77777777" w:rsidR="00B7474A" w:rsidRDefault="00B7474A" w:rsidP="00720ABE">
      <w:pPr>
        <w:widowControl/>
        <w:spacing w:line="400" w:lineRule="exact"/>
        <w:rPr>
          <w:rFonts w:ascii="宋体" w:hAnsi="宋体" w:cs="宋体"/>
          <w:b/>
          <w:bCs/>
          <w:color w:val="000000"/>
          <w:kern w:val="0"/>
          <w:sz w:val="24"/>
        </w:rPr>
      </w:pPr>
    </w:p>
    <w:p w14:paraId="5A76B5B3" w14:textId="2782BE88" w:rsidR="003A442A" w:rsidRPr="00B7474A" w:rsidRDefault="001F490E" w:rsidP="00B7474A">
      <w:pPr>
        <w:pStyle w:val="af"/>
        <w:widowControl/>
        <w:numPr>
          <w:ilvl w:val="0"/>
          <w:numId w:val="5"/>
        </w:numPr>
        <w:spacing w:line="400" w:lineRule="exact"/>
        <w:ind w:firstLineChars="0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/>
          <w:noProof/>
          <w:sz w:val="32"/>
          <w:szCs w:val="21"/>
        </w:rPr>
        <w:drawing>
          <wp:anchor distT="0" distB="0" distL="114300" distR="114300" simplePos="0" relativeHeight="251663360" behindDoc="0" locked="0" layoutInCell="1" allowOverlap="1" wp14:anchorId="6C545A63" wp14:editId="6D65C348">
            <wp:simplePos x="0" y="0"/>
            <wp:positionH relativeFrom="page">
              <wp:posOffset>386080</wp:posOffset>
            </wp:positionH>
            <wp:positionV relativeFrom="paragraph">
              <wp:posOffset>421854</wp:posOffset>
            </wp:positionV>
            <wp:extent cx="6915594" cy="3336290"/>
            <wp:effectExtent l="12700" t="12700" r="19050" b="165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594" cy="333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42A" w:rsidRPr="00B7474A">
        <w:rPr>
          <w:rFonts w:ascii="宋体" w:hAnsi="宋体" w:cs="宋体" w:hint="eastAsia"/>
          <w:b/>
          <w:bCs/>
          <w:color w:val="000000"/>
          <w:kern w:val="0"/>
          <w:sz w:val="24"/>
        </w:rPr>
        <w:t>导出ER关系图</w:t>
      </w:r>
      <w:r w:rsidR="003A442A" w:rsidRPr="00B7474A">
        <w:rPr>
          <w:rFonts w:ascii="宋体" w:hAnsi="宋体" w:cs="宋体" w:hint="eastAsia"/>
          <w:color w:val="000000"/>
          <w:kern w:val="0"/>
          <w:sz w:val="24"/>
        </w:rPr>
        <w:t>（见使用</w:t>
      </w:r>
      <w:proofErr w:type="spellStart"/>
      <w:r w:rsidR="003A442A" w:rsidRPr="00B7474A">
        <w:rPr>
          <w:rFonts w:ascii="宋体" w:hAnsi="宋体" w:cs="宋体" w:hint="eastAsia"/>
          <w:color w:val="000000"/>
          <w:kern w:val="0"/>
          <w:sz w:val="24"/>
        </w:rPr>
        <w:t>Navicat</w:t>
      </w:r>
      <w:proofErr w:type="spellEnd"/>
      <w:r w:rsidR="003A442A" w:rsidRPr="00B7474A">
        <w:rPr>
          <w:rFonts w:ascii="宋体" w:hAnsi="宋体" w:cs="宋体" w:hint="eastAsia"/>
          <w:color w:val="000000"/>
          <w:kern w:val="0"/>
          <w:sz w:val="24"/>
        </w:rPr>
        <w:t>生成ER关系图并导出.doc）。</w:t>
      </w:r>
    </w:p>
    <w:p w14:paraId="4436F954" w14:textId="024B8D92" w:rsidR="00B7474A" w:rsidRPr="00B7474A" w:rsidRDefault="00B7474A" w:rsidP="00B7474A">
      <w:pPr>
        <w:pStyle w:val="af"/>
        <w:widowControl/>
        <w:spacing w:line="400" w:lineRule="exact"/>
        <w:ind w:left="360" w:firstLineChars="0" w:firstLine="0"/>
        <w:rPr>
          <w:rFonts w:ascii="宋体" w:hAnsi="宋体" w:cs="宋体"/>
          <w:color w:val="000000"/>
          <w:kern w:val="0"/>
          <w:sz w:val="24"/>
        </w:rPr>
      </w:pPr>
    </w:p>
    <w:p w14:paraId="19C35256" w14:textId="22BE20E9" w:rsidR="00522919" w:rsidRPr="00CF0B92" w:rsidRDefault="00522919" w:rsidP="00720ABE">
      <w:pPr>
        <w:rPr>
          <w:sz w:val="32"/>
          <w:szCs w:val="21"/>
        </w:rPr>
      </w:pPr>
    </w:p>
    <w:sectPr w:rsidR="00522919" w:rsidRPr="00CF0B92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DF24" w14:textId="77777777" w:rsidR="00B11B9B" w:rsidRDefault="00B11B9B">
      <w:r>
        <w:separator/>
      </w:r>
    </w:p>
  </w:endnote>
  <w:endnote w:type="continuationSeparator" w:id="0">
    <w:p w14:paraId="682F94A4" w14:textId="77777777" w:rsidR="00B11B9B" w:rsidRDefault="00B1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8689" w14:textId="77777777" w:rsidR="00747FA2" w:rsidRDefault="00747FA2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B11B9B">
      <w:fldChar w:fldCharType="separate"/>
    </w:r>
    <w:r>
      <w:fldChar w:fldCharType="end"/>
    </w:r>
  </w:p>
  <w:p w14:paraId="1422F2D7" w14:textId="77777777" w:rsidR="00747FA2" w:rsidRDefault="00747FA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2458" w14:textId="77777777" w:rsidR="00747FA2" w:rsidRDefault="00747FA2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9F3C20">
      <w:rPr>
        <w:rStyle w:val="a3"/>
        <w:noProof/>
      </w:rPr>
      <w:t>4</w:t>
    </w:r>
    <w:r>
      <w:fldChar w:fldCharType="end"/>
    </w:r>
  </w:p>
  <w:p w14:paraId="5A2A1BC9" w14:textId="77777777" w:rsidR="00747FA2" w:rsidRDefault="00747FA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2E5F" w14:textId="77777777" w:rsidR="00B11B9B" w:rsidRDefault="00B11B9B">
      <w:r>
        <w:separator/>
      </w:r>
    </w:p>
  </w:footnote>
  <w:footnote w:type="continuationSeparator" w:id="0">
    <w:p w14:paraId="0ADC59B4" w14:textId="77777777" w:rsidR="00B11B9B" w:rsidRDefault="00B11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421D" w14:textId="2807097C" w:rsidR="00747FA2" w:rsidRDefault="00747FA2">
    <w:pPr>
      <w:pStyle w:val="a9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020647"/>
    <w:multiLevelType w:val="singleLevel"/>
    <w:tmpl w:val="8B02064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9F75FE"/>
    <w:multiLevelType w:val="hybridMultilevel"/>
    <w:tmpl w:val="AC68B8F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5577F8A"/>
    <w:multiLevelType w:val="hybridMultilevel"/>
    <w:tmpl w:val="3948E83C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3" w15:restartNumberingAfterBreak="0">
    <w:nsid w:val="22927E0E"/>
    <w:multiLevelType w:val="hybridMultilevel"/>
    <w:tmpl w:val="723E10AE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971536"/>
    <w:multiLevelType w:val="hybridMultilevel"/>
    <w:tmpl w:val="B95232E2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FC7111"/>
    <w:multiLevelType w:val="hybridMultilevel"/>
    <w:tmpl w:val="B9BCFD8A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6" w15:restartNumberingAfterBreak="0">
    <w:nsid w:val="2FBB5674"/>
    <w:multiLevelType w:val="hybridMultilevel"/>
    <w:tmpl w:val="826043AE"/>
    <w:lvl w:ilvl="0" w:tplc="B7B08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18552D"/>
    <w:multiLevelType w:val="hybridMultilevel"/>
    <w:tmpl w:val="EEAE4FEC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502F59"/>
    <w:multiLevelType w:val="hybridMultilevel"/>
    <w:tmpl w:val="39C6F486"/>
    <w:lvl w:ilvl="0" w:tplc="DD1C01C0">
      <w:start w:val="1"/>
      <w:numFmt w:val="none"/>
      <w:lvlText w:val="%1（2）"/>
      <w:lvlJc w:val="left"/>
      <w:pPr>
        <w:ind w:left="16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8E4C1F"/>
    <w:multiLevelType w:val="hybridMultilevel"/>
    <w:tmpl w:val="BF0EF268"/>
    <w:lvl w:ilvl="0" w:tplc="9B187D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016617"/>
    <w:multiLevelType w:val="hybridMultilevel"/>
    <w:tmpl w:val="6D0C05C6"/>
    <w:lvl w:ilvl="0" w:tplc="F2D0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B70264"/>
    <w:multiLevelType w:val="hybridMultilevel"/>
    <w:tmpl w:val="B34CF8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026A4A"/>
    <w:multiLevelType w:val="hybridMultilevel"/>
    <w:tmpl w:val="F1A84D82"/>
    <w:lvl w:ilvl="0" w:tplc="8B020647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B4D1997"/>
    <w:multiLevelType w:val="hybridMultilevel"/>
    <w:tmpl w:val="0D3ACCB6"/>
    <w:lvl w:ilvl="0" w:tplc="27B823C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2F2"/>
    <w:rsid w:val="00007D88"/>
    <w:rsid w:val="000146C0"/>
    <w:rsid w:val="0002431E"/>
    <w:rsid w:val="0003299E"/>
    <w:rsid w:val="00054918"/>
    <w:rsid w:val="000571BB"/>
    <w:rsid w:val="00062BFF"/>
    <w:rsid w:val="0008460B"/>
    <w:rsid w:val="000B04DA"/>
    <w:rsid w:val="000D364B"/>
    <w:rsid w:val="001435C0"/>
    <w:rsid w:val="00152DEE"/>
    <w:rsid w:val="00172A27"/>
    <w:rsid w:val="001C624E"/>
    <w:rsid w:val="001F490E"/>
    <w:rsid w:val="00210507"/>
    <w:rsid w:val="00215CE2"/>
    <w:rsid w:val="00281AEB"/>
    <w:rsid w:val="00293E4A"/>
    <w:rsid w:val="002A6EBC"/>
    <w:rsid w:val="002B211E"/>
    <w:rsid w:val="002C134A"/>
    <w:rsid w:val="002C658F"/>
    <w:rsid w:val="002E04AD"/>
    <w:rsid w:val="003005FF"/>
    <w:rsid w:val="00337DBE"/>
    <w:rsid w:val="00340E03"/>
    <w:rsid w:val="003449A6"/>
    <w:rsid w:val="0035736E"/>
    <w:rsid w:val="00362EE4"/>
    <w:rsid w:val="00370489"/>
    <w:rsid w:val="00385934"/>
    <w:rsid w:val="003876DB"/>
    <w:rsid w:val="00394F9D"/>
    <w:rsid w:val="00397482"/>
    <w:rsid w:val="003A442A"/>
    <w:rsid w:val="003B4684"/>
    <w:rsid w:val="003E753B"/>
    <w:rsid w:val="003F1A49"/>
    <w:rsid w:val="004210C4"/>
    <w:rsid w:val="00422378"/>
    <w:rsid w:val="004258A9"/>
    <w:rsid w:val="004268EA"/>
    <w:rsid w:val="00441A20"/>
    <w:rsid w:val="0048190C"/>
    <w:rsid w:val="004C2C4E"/>
    <w:rsid w:val="004C7413"/>
    <w:rsid w:val="004D07FB"/>
    <w:rsid w:val="004F5F48"/>
    <w:rsid w:val="0050052A"/>
    <w:rsid w:val="0051025B"/>
    <w:rsid w:val="00522919"/>
    <w:rsid w:val="00526563"/>
    <w:rsid w:val="005B0894"/>
    <w:rsid w:val="00617E7D"/>
    <w:rsid w:val="00631A64"/>
    <w:rsid w:val="00637449"/>
    <w:rsid w:val="00653009"/>
    <w:rsid w:val="006718A0"/>
    <w:rsid w:val="00674C39"/>
    <w:rsid w:val="00685F6D"/>
    <w:rsid w:val="00720ABE"/>
    <w:rsid w:val="00747FA2"/>
    <w:rsid w:val="00755F02"/>
    <w:rsid w:val="00774329"/>
    <w:rsid w:val="007A2720"/>
    <w:rsid w:val="007A5D84"/>
    <w:rsid w:val="007E13FF"/>
    <w:rsid w:val="007F16B9"/>
    <w:rsid w:val="00850A11"/>
    <w:rsid w:val="00855EF6"/>
    <w:rsid w:val="008610E5"/>
    <w:rsid w:val="008879CC"/>
    <w:rsid w:val="008924D2"/>
    <w:rsid w:val="008927D0"/>
    <w:rsid w:val="00894FA8"/>
    <w:rsid w:val="008A0ACE"/>
    <w:rsid w:val="008A356F"/>
    <w:rsid w:val="008A48A1"/>
    <w:rsid w:val="008F3031"/>
    <w:rsid w:val="008F6D01"/>
    <w:rsid w:val="00904D7C"/>
    <w:rsid w:val="00914D28"/>
    <w:rsid w:val="00960A58"/>
    <w:rsid w:val="009628F1"/>
    <w:rsid w:val="009D4527"/>
    <w:rsid w:val="009F3C20"/>
    <w:rsid w:val="00A01E00"/>
    <w:rsid w:val="00A64D84"/>
    <w:rsid w:val="00A7462C"/>
    <w:rsid w:val="00A855D5"/>
    <w:rsid w:val="00A93905"/>
    <w:rsid w:val="00AA676B"/>
    <w:rsid w:val="00AC49D2"/>
    <w:rsid w:val="00B04E23"/>
    <w:rsid w:val="00B10D29"/>
    <w:rsid w:val="00B11B9B"/>
    <w:rsid w:val="00B47DD9"/>
    <w:rsid w:val="00B7474A"/>
    <w:rsid w:val="00BA3C0F"/>
    <w:rsid w:val="00BC0A0D"/>
    <w:rsid w:val="00BD2C11"/>
    <w:rsid w:val="00BF6CC6"/>
    <w:rsid w:val="00C16C77"/>
    <w:rsid w:val="00C42343"/>
    <w:rsid w:val="00C45D85"/>
    <w:rsid w:val="00C66474"/>
    <w:rsid w:val="00CB4CE1"/>
    <w:rsid w:val="00CC76FD"/>
    <w:rsid w:val="00CF0B92"/>
    <w:rsid w:val="00D52F2D"/>
    <w:rsid w:val="00D57017"/>
    <w:rsid w:val="00DC2724"/>
    <w:rsid w:val="00DC7A41"/>
    <w:rsid w:val="00DE021C"/>
    <w:rsid w:val="00DE07AC"/>
    <w:rsid w:val="00DF1DEB"/>
    <w:rsid w:val="00E16C5D"/>
    <w:rsid w:val="00E2334E"/>
    <w:rsid w:val="00E8507B"/>
    <w:rsid w:val="00E95C6A"/>
    <w:rsid w:val="00ED65AF"/>
    <w:rsid w:val="00EE2EEE"/>
    <w:rsid w:val="00F023F3"/>
    <w:rsid w:val="00F5076D"/>
    <w:rsid w:val="00F52F96"/>
    <w:rsid w:val="00F734F6"/>
    <w:rsid w:val="00F81F0C"/>
    <w:rsid w:val="00FB629B"/>
    <w:rsid w:val="00FC7CFA"/>
    <w:rsid w:val="00FD6CC6"/>
    <w:rsid w:val="168D5EC5"/>
    <w:rsid w:val="1859701C"/>
    <w:rsid w:val="2E6954D2"/>
    <w:rsid w:val="51830664"/>
    <w:rsid w:val="61016114"/>
    <w:rsid w:val="7166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E36BC"/>
  <w15:chartTrackingRefBased/>
  <w15:docId w15:val="{9C5E5810-4209-2D48-8EF7-951FC433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p0CharChar">
    <w:name w:val="p0 Char Char"/>
    <w:link w:val="p0"/>
    <w:rPr>
      <w:rFonts w:eastAsia="宋体"/>
      <w:sz w:val="21"/>
      <w:szCs w:val="21"/>
      <w:lang w:val="en-US" w:eastAsia="zh-CN" w:bidi="ar-SA"/>
    </w:rPr>
  </w:style>
  <w:style w:type="character" w:customStyle="1" w:styleId="a4">
    <w:name w:val="标题 字符"/>
    <w:link w:val="a5"/>
    <w:rPr>
      <w:rFonts w:ascii="Cambria" w:hAnsi="Cambria"/>
      <w:b/>
      <w:bCs/>
      <w:kern w:val="2"/>
      <w:sz w:val="32"/>
      <w:szCs w:val="32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character" w:customStyle="1" w:styleId="aa">
    <w:name w:val="批注框文本 字符"/>
    <w:link w:val="ab"/>
    <w:uiPriority w:val="99"/>
    <w:semiHidden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  <w:lang w:val="x-none" w:eastAsia="x-none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p0">
    <w:name w:val="p0"/>
    <w:basedOn w:val="a"/>
    <w:link w:val="p0CharChar"/>
    <w:pPr>
      <w:widowControl/>
    </w:pPr>
    <w:rPr>
      <w:kern w:val="0"/>
      <w:szCs w:val="21"/>
    </w:rPr>
  </w:style>
  <w:style w:type="paragraph" w:styleId="ac">
    <w:name w:val="Normal (Web)"/>
    <w:basedOn w:val="a"/>
    <w:uiPriority w:val="99"/>
    <w:semiHidden/>
    <w:unhideWhenUsed/>
    <w:rsid w:val="003A44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basedOn w:val="a0"/>
    <w:uiPriority w:val="99"/>
    <w:unhideWhenUsed/>
    <w:rsid w:val="00394F9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94F9D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qFormat/>
    <w:rsid w:val="00E95C6A"/>
    <w:pPr>
      <w:ind w:firstLineChars="200" w:firstLine="420"/>
    </w:pPr>
  </w:style>
  <w:style w:type="table" w:styleId="af0">
    <w:name w:val="Table Grid"/>
    <w:basedOn w:val="a1"/>
    <w:uiPriority w:val="59"/>
    <w:rsid w:val="003F1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79DDC-E863-EF4B-A532-051C1DAE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337</Words>
  <Characters>1925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Lenovo (Beijing) Limited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Lenovo User</dc:creator>
  <cp:keywords/>
  <cp:lastModifiedBy>13662</cp:lastModifiedBy>
  <cp:revision>38</cp:revision>
  <cp:lastPrinted>2018-02-07T01:24:00Z</cp:lastPrinted>
  <dcterms:created xsi:type="dcterms:W3CDTF">2021-11-26T12:22:00Z</dcterms:created>
  <dcterms:modified xsi:type="dcterms:W3CDTF">2021-12-30T11:54:00Z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